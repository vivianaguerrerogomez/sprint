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999" w14:textId="749C2206" w:rsidR="00632B15" w:rsidRPr="005B5B22" w:rsidRDefault="00C256CF" w:rsidP="00053D52">
      <w:pPr>
        <w:jc w:val="right"/>
        <w:rPr>
          <w:b/>
          <w:sz w:val="32"/>
        </w:rPr>
      </w:pPr>
      <w:r>
        <w:rPr>
          <w:b/>
          <w:sz w:val="32"/>
        </w:rPr>
        <w:t>Proyecto equipo 3.</w:t>
      </w:r>
    </w:p>
    <w:p w14:paraId="0766D738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0F5B4182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3AECDA9D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B8B9054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42CB172" w14:textId="77777777" w:rsidR="005D0FFF" w:rsidRPr="005B5B22" w:rsidRDefault="00F82A32" w:rsidP="0068562B">
      <w:pPr>
        <w:jc w:val="right"/>
        <w:rPr>
          <w:b/>
          <w:sz w:val="32"/>
        </w:rPr>
      </w:pPr>
      <w:r w:rsidRPr="005B5B22">
        <w:rPr>
          <w:b/>
          <w:sz w:val="32"/>
        </w:rPr>
        <w:t>ESPECIFICACIÓN DE CASO DE USO</w:t>
      </w:r>
    </w:p>
    <w:p w14:paraId="61A02E77" w14:textId="23B0F797" w:rsidR="00C256CF" w:rsidRPr="005B5B22" w:rsidRDefault="00737AB5" w:rsidP="00C256CF">
      <w:pPr>
        <w:jc w:val="right"/>
        <w:rPr>
          <w:i/>
          <w:sz w:val="32"/>
        </w:rPr>
      </w:pPr>
      <w:r w:rsidRPr="005B5B22">
        <w:rPr>
          <w:b/>
          <w:sz w:val="32"/>
        </w:rPr>
        <w:t>CU001</w:t>
      </w:r>
      <w:r w:rsidR="00C256CF">
        <w:rPr>
          <w:b/>
          <w:sz w:val="32"/>
        </w:rPr>
        <w:t xml:space="preserve"> Registro de usuarios en el sistema.</w:t>
      </w:r>
    </w:p>
    <w:p w14:paraId="59237314" w14:textId="0BCFA4E6" w:rsidR="00632B15" w:rsidRPr="005B5B22" w:rsidRDefault="005D0FFF" w:rsidP="0068562B">
      <w:pPr>
        <w:jc w:val="right"/>
        <w:rPr>
          <w:i/>
          <w:sz w:val="32"/>
        </w:rPr>
      </w:pPr>
      <w:r w:rsidRPr="005B5B22">
        <w:rPr>
          <w:i/>
          <w:sz w:val="32"/>
        </w:rPr>
        <w:t xml:space="preserve"> </w:t>
      </w:r>
    </w:p>
    <w:p w14:paraId="4002BD07" w14:textId="77777777" w:rsidR="00632B15" w:rsidRPr="005B5B22" w:rsidRDefault="00632B15" w:rsidP="00053D52"/>
    <w:p w14:paraId="441A8B90" w14:textId="77777777" w:rsidR="00632B15" w:rsidRPr="005B5B22" w:rsidRDefault="00632B15" w:rsidP="00053D52"/>
    <w:p w14:paraId="4968DADE" w14:textId="77777777" w:rsidR="00632B15" w:rsidRPr="005B5B22" w:rsidRDefault="00632B15" w:rsidP="00053D52"/>
    <w:p w14:paraId="56A16265" w14:textId="77777777" w:rsidR="00632B15" w:rsidRPr="005B5B22" w:rsidRDefault="00632B15" w:rsidP="00053D52"/>
    <w:p w14:paraId="08489E2D" w14:textId="77777777" w:rsidR="00632B15" w:rsidRPr="005B5B22" w:rsidRDefault="00632B15" w:rsidP="00053D52"/>
    <w:p w14:paraId="64E8E3E3" w14:textId="77777777" w:rsidR="00632B15" w:rsidRPr="005B5B22" w:rsidRDefault="00632B15" w:rsidP="00053D52"/>
    <w:p w14:paraId="557B5680" w14:textId="77777777" w:rsidR="00632B15" w:rsidRPr="005B5B22" w:rsidRDefault="00632B15" w:rsidP="00053D52">
      <w:pPr>
        <w:sectPr w:rsidR="00632B15" w:rsidRPr="005B5B2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B260EF" w14:textId="77777777" w:rsidR="00632B15" w:rsidRPr="005B5B22" w:rsidRDefault="00DD7793" w:rsidP="00053D52">
      <w:pPr>
        <w:jc w:val="center"/>
        <w:rPr>
          <w:b/>
          <w:u w:val="single"/>
        </w:rPr>
      </w:pPr>
      <w:r w:rsidRPr="005B5B22">
        <w:rPr>
          <w:b/>
          <w:u w:val="single"/>
        </w:rPr>
        <w:lastRenderedPageBreak/>
        <w:t>HISTORIAL DE VERSIONES</w:t>
      </w:r>
    </w:p>
    <w:p w14:paraId="113DBB5F" w14:textId="77777777" w:rsidR="00632B15" w:rsidRPr="005B5B22" w:rsidRDefault="00632B15" w:rsidP="00053D52"/>
    <w:tbl>
      <w:tblPr>
        <w:tblW w:w="8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5"/>
        <w:gridCol w:w="1515"/>
        <w:gridCol w:w="3424"/>
        <w:gridCol w:w="2060"/>
      </w:tblGrid>
      <w:tr w:rsidR="00E3735E" w:rsidRPr="005B5B22" w14:paraId="28E7DA27" w14:textId="77777777" w:rsidTr="00E3735E">
        <w:trPr>
          <w:trHeight w:val="347"/>
          <w:jc w:val="center"/>
        </w:trPr>
        <w:tc>
          <w:tcPr>
            <w:tcW w:w="1825" w:type="dxa"/>
            <w:shd w:val="clear" w:color="auto" w:fill="BFBFBF" w:themeFill="background1" w:themeFillShade="BF"/>
          </w:tcPr>
          <w:p w14:paraId="0849D972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FECHA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1427AB28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VERSIÓN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50DDCE9C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2060" w:type="dxa"/>
            <w:shd w:val="clear" w:color="auto" w:fill="BFBFBF" w:themeFill="background1" w:themeFillShade="BF"/>
          </w:tcPr>
          <w:p w14:paraId="684C0F89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AUTOR</w:t>
            </w:r>
          </w:p>
        </w:tc>
      </w:tr>
      <w:tr w:rsidR="00E3735E" w:rsidRPr="005B5B22" w14:paraId="11A30371" w14:textId="77777777" w:rsidTr="00E3735E">
        <w:trPr>
          <w:trHeight w:val="387"/>
          <w:jc w:val="center"/>
        </w:trPr>
        <w:tc>
          <w:tcPr>
            <w:tcW w:w="1825" w:type="dxa"/>
            <w:vAlign w:val="center"/>
          </w:tcPr>
          <w:p w14:paraId="61A8D385" w14:textId="44D64B40" w:rsidR="00E3735E" w:rsidRPr="005B5B22" w:rsidRDefault="00E3735E" w:rsidP="00FE0D82"/>
        </w:tc>
        <w:tc>
          <w:tcPr>
            <w:tcW w:w="1515" w:type="dxa"/>
            <w:vAlign w:val="center"/>
          </w:tcPr>
          <w:p w14:paraId="24C78EDA" w14:textId="77777777" w:rsidR="00E3735E" w:rsidRPr="005B5B22" w:rsidRDefault="00E3735E" w:rsidP="008C1B7B">
            <w:r w:rsidRPr="005B5B22">
              <w:t>0.1</w:t>
            </w:r>
          </w:p>
        </w:tc>
        <w:tc>
          <w:tcPr>
            <w:tcW w:w="3424" w:type="dxa"/>
            <w:vAlign w:val="center"/>
          </w:tcPr>
          <w:p w14:paraId="16C00C80" w14:textId="77777777" w:rsidR="00E3735E" w:rsidRPr="005B5B22" w:rsidRDefault="00E3735E" w:rsidP="00F82A32">
            <w:r w:rsidRPr="005B5B22">
              <w:t xml:space="preserve">Documento Inicial </w:t>
            </w:r>
          </w:p>
        </w:tc>
        <w:tc>
          <w:tcPr>
            <w:tcW w:w="2060" w:type="dxa"/>
            <w:vAlign w:val="center"/>
          </w:tcPr>
          <w:p w14:paraId="362794DE" w14:textId="77777777" w:rsidR="00916CF1" w:rsidRDefault="00916CF1" w:rsidP="00916CF1">
            <w:r>
              <w:t>Wilver Arena</w:t>
            </w:r>
          </w:p>
          <w:p w14:paraId="2786CE8F" w14:textId="77777777" w:rsidR="00916CF1" w:rsidRDefault="00916CF1" w:rsidP="00916CF1">
            <w:r>
              <w:t>Angela Galindo</w:t>
            </w:r>
          </w:p>
          <w:p w14:paraId="79AF097B" w14:textId="77777777" w:rsidR="00916CF1" w:rsidRDefault="00916CF1" w:rsidP="00916CF1">
            <w:r>
              <w:t>Jaider Castellanos</w:t>
            </w:r>
          </w:p>
          <w:p w14:paraId="4B0BA31A" w14:textId="77777777" w:rsidR="00916CF1" w:rsidRDefault="00916CF1" w:rsidP="00916CF1">
            <w:r>
              <w:t>Samuel Pinzón</w:t>
            </w:r>
          </w:p>
          <w:p w14:paraId="60AC5307" w14:textId="187CFA2F" w:rsidR="00E3735E" w:rsidRPr="005B5B22" w:rsidRDefault="00916CF1" w:rsidP="00916CF1">
            <w:r>
              <w:t>Viviana Guerrero</w:t>
            </w:r>
          </w:p>
        </w:tc>
      </w:tr>
    </w:tbl>
    <w:p w14:paraId="2F134D1F" w14:textId="77777777" w:rsidR="00632B15" w:rsidRPr="005B5B22" w:rsidRDefault="00174808" w:rsidP="00053D52">
      <w:r>
        <w:t xml:space="preserve"> </w:t>
      </w:r>
    </w:p>
    <w:p w14:paraId="4E3D275A" w14:textId="77777777" w:rsidR="00632B15" w:rsidRPr="005B5B22" w:rsidRDefault="00632B15" w:rsidP="00053D52"/>
    <w:p w14:paraId="1B1B849C" w14:textId="77777777" w:rsidR="00632B15" w:rsidRPr="005B5B22" w:rsidRDefault="00632B15" w:rsidP="00053D52"/>
    <w:p w14:paraId="09BB1125" w14:textId="77777777" w:rsidR="003759CE" w:rsidRPr="005B5B22" w:rsidRDefault="003759CE">
      <w:pPr>
        <w:widowControl/>
        <w:spacing w:line="240" w:lineRule="auto"/>
        <w:rPr>
          <w:u w:val="single"/>
        </w:rPr>
      </w:pPr>
      <w:r w:rsidRPr="005B5B22">
        <w:rPr>
          <w:u w:val="single"/>
        </w:rPr>
        <w:br w:type="page"/>
      </w:r>
    </w:p>
    <w:p w14:paraId="688D5BF5" w14:textId="77777777" w:rsidR="00BC7B1D" w:rsidRPr="005B5B22" w:rsidRDefault="00BC7B1D" w:rsidP="00BC7B1D">
      <w:pPr>
        <w:pStyle w:val="TDC1"/>
        <w:tabs>
          <w:tab w:val="left" w:pos="600"/>
          <w:tab w:val="right" w:leader="dot" w:pos="9350"/>
        </w:tabs>
        <w:jc w:val="center"/>
        <w:rPr>
          <w:rFonts w:asciiTheme="majorHAnsi" w:hAnsiTheme="majorHAnsi"/>
          <w:sz w:val="24"/>
        </w:rPr>
      </w:pPr>
      <w:r w:rsidRPr="005B5B22">
        <w:rPr>
          <w:rFonts w:asciiTheme="majorHAnsi" w:hAnsiTheme="majorHAnsi"/>
          <w:sz w:val="24"/>
        </w:rPr>
        <w:lastRenderedPageBreak/>
        <w:t>TABLA DE CONTENIDO</w:t>
      </w:r>
    </w:p>
    <w:p w14:paraId="120DA398" w14:textId="77777777" w:rsidR="00BC7B1D" w:rsidRPr="005B5B22" w:rsidRDefault="00BC7B1D" w:rsidP="00BC7B1D"/>
    <w:p w14:paraId="3049ACAD" w14:textId="77777777" w:rsidR="00946EF6" w:rsidRDefault="00BC7B1D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r w:rsidRPr="005B5B22">
        <w:rPr>
          <w:rFonts w:asciiTheme="majorHAnsi" w:hAnsiTheme="majorHAnsi"/>
          <w:b w:val="0"/>
          <w:sz w:val="24"/>
        </w:rPr>
        <w:fldChar w:fldCharType="begin"/>
      </w:r>
      <w:r w:rsidRPr="005B5B22">
        <w:rPr>
          <w:rFonts w:asciiTheme="majorHAnsi" w:hAnsiTheme="majorHAnsi"/>
          <w:b w:val="0"/>
          <w:sz w:val="24"/>
        </w:rPr>
        <w:instrText xml:space="preserve"> TOC \o "1-3" \h \z \u </w:instrText>
      </w:r>
      <w:r w:rsidRPr="005B5B22">
        <w:rPr>
          <w:rFonts w:asciiTheme="majorHAnsi" w:hAnsiTheme="majorHAnsi"/>
          <w:b w:val="0"/>
          <w:sz w:val="24"/>
        </w:rPr>
        <w:fldChar w:fldCharType="separate"/>
      </w:r>
      <w:hyperlink w:anchor="_Toc370226882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_Toc370226882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15723401" w14:textId="77777777" w:rsidR="00946EF6" w:rsidRDefault="00BB2B53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3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CONTEXTO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_Toc370226883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5941C4F5" w14:textId="77777777" w:rsidR="00946EF6" w:rsidRDefault="00BB2B53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4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ACTIVIDADES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_Toc370226884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5</w:t>
        </w:r>
        <w:r w:rsidR="00946EF6">
          <w:rPr>
            <w:noProof/>
            <w:webHidden/>
          </w:rPr>
          <w:fldChar w:fldCharType="end"/>
        </w:r>
      </w:hyperlink>
    </w:p>
    <w:p w14:paraId="4B2DC67E" w14:textId="77777777" w:rsidR="00946EF6" w:rsidRDefault="00BB2B53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5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_Toc370226885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6</w:t>
        </w:r>
        <w:r w:rsidR="00946EF6">
          <w:rPr>
            <w:noProof/>
            <w:webHidden/>
          </w:rPr>
          <w:fldChar w:fldCharType="end"/>
        </w:r>
      </w:hyperlink>
    </w:p>
    <w:p w14:paraId="364CAC10" w14:textId="77777777" w:rsidR="00946EF6" w:rsidRDefault="00BB2B53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hyperlink w:anchor="_Toc370226887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ESPECIFICACIÓN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_Toc370226887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8</w:t>
        </w:r>
        <w:r w:rsidR="00946EF6">
          <w:rPr>
            <w:noProof/>
            <w:webHidden/>
          </w:rPr>
          <w:fldChar w:fldCharType="end"/>
        </w:r>
      </w:hyperlink>
    </w:p>
    <w:p w14:paraId="3671B848" w14:textId="77777777" w:rsidR="00632B15" w:rsidRPr="005B5B22" w:rsidRDefault="00BC7B1D" w:rsidP="00A871B8">
      <w:pPr>
        <w:spacing w:line="360" w:lineRule="auto"/>
      </w:pPr>
      <w:r w:rsidRPr="005B5B22">
        <w:rPr>
          <w:b/>
        </w:rPr>
        <w:fldChar w:fldCharType="end"/>
      </w:r>
      <w:r w:rsidR="00632B15" w:rsidRPr="005B5B22">
        <w:br w:type="page"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874FD7" w:rsidRPr="005B5B22" w14:paraId="6EE390EA" w14:textId="77777777" w:rsidTr="003759CE">
        <w:tc>
          <w:tcPr>
            <w:tcW w:w="9468" w:type="dxa"/>
            <w:shd w:val="clear" w:color="auto" w:fill="BFBFBF" w:themeFill="background1" w:themeFillShade="BF"/>
          </w:tcPr>
          <w:p w14:paraId="43B76D29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0" w:name="_Toc363136179"/>
            <w:bookmarkStart w:id="1" w:name="_Toc370226882"/>
            <w:bookmarkStart w:id="2" w:name="_Toc456598586"/>
            <w:bookmarkStart w:id="3" w:name="_Toc456600917"/>
            <w:r w:rsidRPr="005B5B22">
              <w:rPr>
                <w:rFonts w:asciiTheme="majorHAnsi" w:hAnsiTheme="majorHAnsi"/>
              </w:rPr>
              <w:t>DIAGRAMAS</w:t>
            </w:r>
            <w:bookmarkEnd w:id="0"/>
            <w:bookmarkEnd w:id="1"/>
          </w:p>
        </w:tc>
      </w:tr>
    </w:tbl>
    <w:p w14:paraId="2B3B44BD" w14:textId="77777777" w:rsidR="00874FD7" w:rsidRPr="005B5B22" w:rsidRDefault="00874FD7" w:rsidP="00053D52"/>
    <w:p w14:paraId="1BC8D783" w14:textId="77777777" w:rsidR="00F64B1C" w:rsidRPr="005B5B22" w:rsidRDefault="00021B45" w:rsidP="002D4C1B">
      <w:pPr>
        <w:pStyle w:val="Ttulo2"/>
        <w:rPr>
          <w:rFonts w:asciiTheme="majorHAnsi" w:hAnsiTheme="majorHAnsi"/>
        </w:rPr>
      </w:pPr>
      <w:r w:rsidRPr="005B5B22">
        <w:rPr>
          <w:rFonts w:asciiTheme="majorHAnsi" w:hAnsiTheme="majorHAnsi"/>
        </w:rPr>
        <w:t xml:space="preserve"> </w:t>
      </w:r>
      <w:bookmarkStart w:id="4" w:name="_Toc353348017"/>
      <w:bookmarkStart w:id="5" w:name="_Toc362339475"/>
      <w:bookmarkStart w:id="6" w:name="_Toc363136180"/>
      <w:bookmarkStart w:id="7" w:name="_Toc370226883"/>
      <w:r w:rsidR="00F64B1C" w:rsidRPr="005B5B22">
        <w:rPr>
          <w:rFonts w:asciiTheme="majorHAnsi" w:hAnsiTheme="majorHAnsi"/>
        </w:rPr>
        <w:t>DIAGRAMA DE CONTEXTO</w:t>
      </w:r>
      <w:bookmarkEnd w:id="4"/>
      <w:bookmarkEnd w:id="5"/>
      <w:bookmarkEnd w:id="6"/>
      <w:bookmarkEnd w:id="7"/>
    </w:p>
    <w:p w14:paraId="4E3805C5" w14:textId="77777777" w:rsidR="00132623" w:rsidRPr="005B5B22" w:rsidRDefault="00132623" w:rsidP="00132623">
      <w:bookmarkStart w:id="8" w:name="_Toc363136181"/>
    </w:p>
    <w:p w14:paraId="564239EC" w14:textId="77777777" w:rsidR="00132623" w:rsidRPr="005B5B22" w:rsidRDefault="00132623" w:rsidP="00132623"/>
    <w:p w14:paraId="45B4E707" w14:textId="3F97EB54" w:rsidR="00132623" w:rsidRPr="005B5B22" w:rsidRDefault="00F53501">
      <w:pPr>
        <w:widowControl/>
        <w:spacing w:line="240" w:lineRule="auto"/>
      </w:pPr>
      <w:r w:rsidRPr="00F53501">
        <w:rPr>
          <w:noProof/>
        </w:rPr>
        <w:drawing>
          <wp:inline distT="0" distB="0" distL="0" distR="0" wp14:anchorId="422BDC2B" wp14:editId="54D61117">
            <wp:extent cx="5943600" cy="3033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623" w:rsidRPr="005B5B22">
        <w:br w:type="page"/>
      </w:r>
    </w:p>
    <w:p w14:paraId="480FDEA5" w14:textId="77777777" w:rsidR="002D4C1B" w:rsidRPr="005B5B22" w:rsidRDefault="002D4C1B" w:rsidP="002D4C1B">
      <w:pPr>
        <w:pStyle w:val="Ttulo2"/>
        <w:rPr>
          <w:rFonts w:asciiTheme="majorHAnsi" w:hAnsiTheme="majorHAnsi"/>
        </w:rPr>
      </w:pPr>
      <w:bookmarkStart w:id="9" w:name="_Toc370226884"/>
      <w:r w:rsidRPr="005B5B22">
        <w:rPr>
          <w:rFonts w:asciiTheme="majorHAnsi" w:hAnsiTheme="majorHAnsi"/>
        </w:rPr>
        <w:t>DIAGRAMA DE ACTIVIDADES</w:t>
      </w:r>
      <w:bookmarkEnd w:id="8"/>
      <w:bookmarkEnd w:id="9"/>
    </w:p>
    <w:p w14:paraId="23DD3763" w14:textId="77777777" w:rsidR="002D4C1B" w:rsidRPr="005B5B22" w:rsidRDefault="002D4C1B" w:rsidP="00993D0D">
      <w:pPr>
        <w:widowControl/>
        <w:spacing w:line="240" w:lineRule="auto"/>
        <w:jc w:val="center"/>
        <w:rPr>
          <w:b/>
          <w:snapToGrid w:val="0"/>
          <w:kern w:val="28"/>
        </w:rPr>
      </w:pPr>
    </w:p>
    <w:p w14:paraId="78A28377" w14:textId="2A7B5E82" w:rsidR="00340F89" w:rsidRPr="005B5B22" w:rsidRDefault="006316A9" w:rsidP="00CD483A">
      <w:pPr>
        <w:jc w:val="center"/>
      </w:pPr>
      <w:r w:rsidRPr="006316A9">
        <w:rPr>
          <w:noProof/>
        </w:rPr>
        <w:drawing>
          <wp:inline distT="0" distB="0" distL="0" distR="0" wp14:anchorId="59E567BC" wp14:editId="2DB89161">
            <wp:extent cx="5943600" cy="3930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668" w14:textId="77777777" w:rsidR="00777101" w:rsidRPr="005B5B22" w:rsidRDefault="00777101">
      <w:pPr>
        <w:widowControl/>
        <w:spacing w:line="240" w:lineRule="auto"/>
      </w:pPr>
      <w:r w:rsidRPr="005B5B22">
        <w:br w:type="page"/>
      </w:r>
    </w:p>
    <w:p w14:paraId="74F19617" w14:textId="77777777" w:rsidR="00874FD7" w:rsidRPr="005B5B22" w:rsidRDefault="00E916DF" w:rsidP="002D4C1B">
      <w:pPr>
        <w:pStyle w:val="Ttulo2"/>
        <w:rPr>
          <w:rFonts w:asciiTheme="majorHAnsi" w:hAnsiTheme="majorHAnsi"/>
          <w:snapToGrid/>
        </w:rPr>
      </w:pPr>
      <w:bookmarkStart w:id="10" w:name="_Toc363136182"/>
      <w:bookmarkStart w:id="11" w:name="_Toc370226885"/>
      <w:r w:rsidRPr="005B5B22">
        <w:rPr>
          <w:rFonts w:asciiTheme="majorHAnsi" w:hAnsiTheme="majorHAnsi"/>
          <w:snapToGrid/>
        </w:rPr>
        <w:t>D</w:t>
      </w:r>
      <w:r w:rsidR="00874FD7" w:rsidRPr="005B5B22">
        <w:rPr>
          <w:rFonts w:asciiTheme="majorHAnsi" w:hAnsiTheme="majorHAnsi"/>
          <w:snapToGrid/>
        </w:rPr>
        <w:t>IAGRAMA DE CASO DE USO</w:t>
      </w:r>
      <w:bookmarkEnd w:id="10"/>
      <w:bookmarkEnd w:id="11"/>
    </w:p>
    <w:p w14:paraId="7317E70A" w14:textId="77777777" w:rsidR="006E5AA6" w:rsidRDefault="006E5AA6" w:rsidP="006E5AA6"/>
    <w:p w14:paraId="7707600B" w14:textId="77777777" w:rsidR="007C2F8E" w:rsidRPr="005B5B22" w:rsidRDefault="007C2F8E" w:rsidP="006E5AA6"/>
    <w:p w14:paraId="70FC781C" w14:textId="1C54B274" w:rsidR="006E5AA6" w:rsidRPr="005B5B22" w:rsidRDefault="006316A9" w:rsidP="007C2F8E">
      <w:pPr>
        <w:widowControl/>
        <w:spacing w:line="240" w:lineRule="auto"/>
        <w:jc w:val="center"/>
      </w:pPr>
      <w:bookmarkStart w:id="12" w:name="_Toc362339478"/>
      <w:bookmarkStart w:id="13" w:name="_Toc363136183"/>
      <w:r w:rsidRPr="006316A9">
        <w:rPr>
          <w:noProof/>
        </w:rPr>
        <w:drawing>
          <wp:inline distT="0" distB="0" distL="0" distR="0" wp14:anchorId="784EDC89" wp14:editId="18FC0D20">
            <wp:extent cx="5943600" cy="2739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BC97" w14:textId="77777777" w:rsidR="006E5AA6" w:rsidRPr="005B5B22" w:rsidRDefault="006E5AA6" w:rsidP="006E5AA6"/>
    <w:p w14:paraId="1E87AE6C" w14:textId="77777777" w:rsidR="007C2F8E" w:rsidRDefault="007C2F8E" w:rsidP="002E27D2">
      <w:pPr>
        <w:pStyle w:val="Ttulo2"/>
        <w:numPr>
          <w:ilvl w:val="0"/>
          <w:numId w:val="0"/>
        </w:numPr>
        <w:ind w:left="709"/>
        <w:rPr>
          <w:rFonts w:asciiTheme="majorHAnsi" w:hAnsiTheme="majorHAnsi"/>
        </w:rPr>
      </w:pPr>
    </w:p>
    <w:p w14:paraId="563B163D" w14:textId="77777777" w:rsidR="002E27D2" w:rsidRDefault="002E27D2" w:rsidP="002E27D2"/>
    <w:p w14:paraId="33D0F40F" w14:textId="77777777" w:rsidR="002E27D2" w:rsidRDefault="002E27D2" w:rsidP="002E27D2"/>
    <w:p w14:paraId="722FAB61" w14:textId="77777777" w:rsidR="002E27D2" w:rsidRDefault="002E27D2" w:rsidP="002E27D2"/>
    <w:p w14:paraId="29CE9077" w14:textId="77777777" w:rsidR="002E27D2" w:rsidRDefault="002E27D2" w:rsidP="002E27D2"/>
    <w:p w14:paraId="7488F22E" w14:textId="77777777" w:rsidR="002E27D2" w:rsidRDefault="002E27D2" w:rsidP="002E27D2"/>
    <w:p w14:paraId="44BFBD74" w14:textId="77777777" w:rsidR="009F1FBB" w:rsidRDefault="009F1FBB">
      <w:pPr>
        <w:widowControl/>
        <w:spacing w:line="240" w:lineRule="auto"/>
      </w:pPr>
      <w:r>
        <w:br w:type="page"/>
      </w:r>
    </w:p>
    <w:bookmarkEnd w:id="12"/>
    <w:bookmarkEnd w:id="13"/>
    <w:p w14:paraId="6688EAB5" w14:textId="40D456B6" w:rsidR="002E27D2" w:rsidRDefault="002E27D2">
      <w:pPr>
        <w:widowControl/>
        <w:spacing w:line="240" w:lineRule="auto"/>
      </w:pPr>
    </w:p>
    <w:tbl>
      <w:tblPr>
        <w:tblStyle w:val="Tablaconcuadrcula"/>
        <w:tblW w:w="9677" w:type="dxa"/>
        <w:tblLook w:val="04A0" w:firstRow="1" w:lastRow="0" w:firstColumn="1" w:lastColumn="0" w:noHBand="0" w:noVBand="1"/>
      </w:tblPr>
      <w:tblGrid>
        <w:gridCol w:w="9677"/>
      </w:tblGrid>
      <w:tr w:rsidR="00874FD7" w:rsidRPr="005B5B22" w14:paraId="141D30A4" w14:textId="77777777" w:rsidTr="002D4C1B">
        <w:tc>
          <w:tcPr>
            <w:tcW w:w="9677" w:type="dxa"/>
            <w:shd w:val="clear" w:color="auto" w:fill="BFBFBF" w:themeFill="background1" w:themeFillShade="BF"/>
          </w:tcPr>
          <w:p w14:paraId="2DA0FD2B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14" w:name="_Toc363136184"/>
            <w:bookmarkStart w:id="15" w:name="_Toc370226887"/>
            <w:r w:rsidRPr="005B5B22">
              <w:rPr>
                <w:rFonts w:asciiTheme="majorHAnsi" w:hAnsiTheme="majorHAnsi"/>
              </w:rPr>
              <w:t>ESPECIFICACIÓN DE CASO DE USO</w:t>
            </w:r>
            <w:bookmarkEnd w:id="14"/>
            <w:bookmarkEnd w:id="15"/>
            <w:r w:rsidRPr="005B5B22">
              <w:rPr>
                <w:rFonts w:asciiTheme="majorHAnsi" w:hAnsiTheme="majorHAnsi"/>
              </w:rPr>
              <w:t xml:space="preserve"> </w:t>
            </w:r>
          </w:p>
        </w:tc>
      </w:tr>
    </w:tbl>
    <w:p w14:paraId="3EDFCB23" w14:textId="77777777" w:rsidR="00632B15" w:rsidRPr="005B5B22" w:rsidRDefault="00632B15" w:rsidP="00053D52"/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252"/>
        <w:gridCol w:w="1846"/>
        <w:gridCol w:w="669"/>
        <w:gridCol w:w="1321"/>
        <w:gridCol w:w="149"/>
        <w:gridCol w:w="43"/>
        <w:gridCol w:w="237"/>
        <w:gridCol w:w="1415"/>
        <w:gridCol w:w="286"/>
        <w:gridCol w:w="2894"/>
      </w:tblGrid>
      <w:tr w:rsidR="00632B15" w:rsidRPr="005B5B22" w14:paraId="53FCB537" w14:textId="77777777" w:rsidTr="00C667F9">
        <w:trPr>
          <w:trHeight w:val="632"/>
          <w:tblHeader/>
        </w:trPr>
        <w:tc>
          <w:tcPr>
            <w:tcW w:w="4641" w:type="dxa"/>
            <w:gridSpan w:val="5"/>
            <w:shd w:val="clear" w:color="auto" w:fill="auto"/>
          </w:tcPr>
          <w:p w14:paraId="2A80C31A" w14:textId="77777777" w:rsidR="00632B15" w:rsidRPr="005B5B22" w:rsidRDefault="00632B15" w:rsidP="00086B4D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IDENTIFICADOR CASO DE USO:</w:t>
            </w:r>
            <w:r w:rsidR="001238E2" w:rsidRPr="005B5B22">
              <w:rPr>
                <w:b/>
                <w:color w:val="000000" w:themeColor="text1"/>
              </w:rPr>
              <w:t xml:space="preserve"> </w:t>
            </w:r>
            <w:r w:rsidR="00CF6362" w:rsidRPr="005B5B22">
              <w:rPr>
                <w:color w:val="000000" w:themeColor="text1"/>
              </w:rPr>
              <w:t>CU00</w:t>
            </w:r>
            <w:r w:rsidR="004321F2" w:rsidRPr="005B5B22">
              <w:rPr>
                <w:color w:val="000000" w:themeColor="text1"/>
              </w:rPr>
              <w:t>1</w:t>
            </w:r>
          </w:p>
        </w:tc>
        <w:tc>
          <w:tcPr>
            <w:tcW w:w="5024" w:type="dxa"/>
            <w:gridSpan w:val="6"/>
            <w:shd w:val="clear" w:color="auto" w:fill="auto"/>
          </w:tcPr>
          <w:p w14:paraId="28C97791" w14:textId="7C8C5D36" w:rsidR="004031FD" w:rsidRPr="005B5B22" w:rsidRDefault="00632B15" w:rsidP="003D4717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NOMBRE:</w:t>
            </w:r>
            <w:r w:rsidR="003D4717">
              <w:rPr>
                <w:b/>
                <w:color w:val="000000" w:themeColor="text1"/>
              </w:rPr>
              <w:t xml:space="preserve"> </w:t>
            </w:r>
            <w:r w:rsidR="006316A9">
              <w:t>registro de usuarios en el sistema</w:t>
            </w:r>
          </w:p>
        </w:tc>
      </w:tr>
      <w:tr w:rsidR="00632B15" w:rsidRPr="005B5B22" w14:paraId="65308AF2" w14:textId="77777777" w:rsidTr="00AF6703">
        <w:tc>
          <w:tcPr>
            <w:tcW w:w="3320" w:type="dxa"/>
            <w:gridSpan w:val="4"/>
            <w:shd w:val="clear" w:color="auto" w:fill="auto"/>
          </w:tcPr>
          <w:p w14:paraId="20C0DA05" w14:textId="77777777" w:rsidR="00632B15" w:rsidRPr="005B5B22" w:rsidRDefault="00632B15" w:rsidP="00053D52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CATEGORÍA</w:t>
            </w:r>
            <w:r w:rsidR="00F43DA0" w:rsidRPr="005B5B22">
              <w:rPr>
                <w:color w:val="000000" w:themeColor="text1"/>
              </w:rPr>
              <w:t>:</w:t>
            </w:r>
            <w:r w:rsidR="00BB0966" w:rsidRPr="005B5B22">
              <w:rPr>
                <w:color w:val="000000" w:themeColor="text1"/>
              </w:rPr>
              <w:t xml:space="preserve"> </w:t>
            </w:r>
            <w:r w:rsidR="00393340">
              <w:rPr>
                <w:color w:val="000000" w:themeColor="text1"/>
              </w:rPr>
              <w:t>N/A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2178BFE5" w14:textId="2EC5E56B" w:rsidR="008119DF" w:rsidRPr="005B5B22" w:rsidRDefault="00D42ABD" w:rsidP="00DF29B1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TALLA</w:t>
            </w:r>
            <w:r w:rsidR="00632B15" w:rsidRPr="005B5B22">
              <w:rPr>
                <w:color w:val="000000" w:themeColor="text1"/>
              </w:rPr>
              <w:t>:</w:t>
            </w:r>
            <w:r w:rsidR="006316A9">
              <w:rPr>
                <w:color w:val="000000" w:themeColor="text1"/>
              </w:rPr>
              <w:t xml:space="preserve"> N/A</w:t>
            </w:r>
          </w:p>
        </w:tc>
        <w:tc>
          <w:tcPr>
            <w:tcW w:w="3180" w:type="dxa"/>
            <w:gridSpan w:val="2"/>
            <w:shd w:val="clear" w:color="auto" w:fill="auto"/>
          </w:tcPr>
          <w:p w14:paraId="30667202" w14:textId="77777777" w:rsidR="00632B15" w:rsidRPr="005B5B22" w:rsidRDefault="00632B15" w:rsidP="00510801">
            <w:pPr>
              <w:rPr>
                <w:rFonts w:eastAsia="Arial Unicode MS"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PRIORIDAD</w:t>
            </w:r>
            <w:r w:rsidRPr="005B5B22">
              <w:rPr>
                <w:color w:val="000000" w:themeColor="text1"/>
              </w:rPr>
              <w:t>:</w:t>
            </w:r>
            <w:r w:rsidR="00062F45" w:rsidRPr="005B5B22">
              <w:rPr>
                <w:color w:val="000000" w:themeColor="text1"/>
              </w:rPr>
              <w:t xml:space="preserve"> </w:t>
            </w:r>
            <w:r w:rsidR="006436EB" w:rsidRPr="005B5B22">
              <w:rPr>
                <w:color w:val="000000" w:themeColor="text1"/>
              </w:rPr>
              <w:t xml:space="preserve"> N/A</w:t>
            </w:r>
          </w:p>
        </w:tc>
      </w:tr>
      <w:tr w:rsidR="00D42ABD" w:rsidRPr="005B5B22" w14:paraId="48A59367" w14:textId="77777777" w:rsidTr="00C867BA">
        <w:trPr>
          <w:trHeight w:val="245"/>
        </w:trPr>
        <w:tc>
          <w:tcPr>
            <w:tcW w:w="3320" w:type="dxa"/>
            <w:gridSpan w:val="4"/>
            <w:shd w:val="clear" w:color="auto" w:fill="auto"/>
          </w:tcPr>
          <w:p w14:paraId="124F460D" w14:textId="77777777" w:rsidR="00D42ABD" w:rsidRPr="005B5B22" w:rsidRDefault="00D42ABD" w:rsidP="00C867BA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COMPLEJIDAD</w:t>
            </w:r>
            <w:r w:rsidRPr="005B5B22">
              <w:rPr>
                <w:color w:val="000000" w:themeColor="text1"/>
              </w:rPr>
              <w:t>:</w:t>
            </w:r>
            <w:r w:rsidR="00F72DC7" w:rsidRPr="005B5B22">
              <w:rPr>
                <w:color w:val="000000" w:themeColor="text1"/>
              </w:rPr>
              <w:t xml:space="preserve"> </w:t>
            </w:r>
            <w:r w:rsidR="00C867BA" w:rsidRPr="005B5B22">
              <w:rPr>
                <w:color w:val="000000" w:themeColor="text1"/>
              </w:rPr>
              <w:t>Baja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063F15ED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  <w:tc>
          <w:tcPr>
            <w:tcW w:w="3180" w:type="dxa"/>
            <w:gridSpan w:val="2"/>
            <w:shd w:val="clear" w:color="auto" w:fill="auto"/>
          </w:tcPr>
          <w:p w14:paraId="3D38D73A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</w:tr>
      <w:tr w:rsidR="00632B15" w:rsidRPr="005B5B22" w14:paraId="593645E3" w14:textId="77777777" w:rsidTr="005C6EC6">
        <w:tc>
          <w:tcPr>
            <w:tcW w:w="9665" w:type="dxa"/>
            <w:gridSpan w:val="11"/>
            <w:shd w:val="clear" w:color="auto" w:fill="auto"/>
          </w:tcPr>
          <w:p w14:paraId="4593FBF8" w14:textId="1E59F8DB" w:rsidR="00047C3B" w:rsidRPr="005B5B22" w:rsidRDefault="00632B15" w:rsidP="000823A5">
            <w:r w:rsidRPr="005B5B22">
              <w:rPr>
                <w:b/>
              </w:rPr>
              <w:t>ACTORES</w:t>
            </w:r>
            <w:r w:rsidRPr="005B5B22">
              <w:t>:</w:t>
            </w:r>
            <w:r w:rsidR="0022729B" w:rsidRPr="005B5B22">
              <w:t xml:space="preserve"> </w:t>
            </w:r>
            <w:r w:rsidR="000823A5">
              <w:t xml:space="preserve">Para este caso de uso, se </w:t>
            </w:r>
            <w:r w:rsidR="00BD0D07">
              <w:t>entiende</w:t>
            </w:r>
            <w:r w:rsidR="000823A5">
              <w:t xml:space="preserve"> por actores todos aquellos proceso</w:t>
            </w:r>
            <w:r w:rsidR="004104A0">
              <w:t>s</w:t>
            </w:r>
            <w:r w:rsidR="000823A5">
              <w:t xml:space="preserve"> y usuarios </w:t>
            </w:r>
            <w:r w:rsidR="00E03B85">
              <w:t>que interactúen con el sistema.</w:t>
            </w:r>
          </w:p>
        </w:tc>
      </w:tr>
      <w:tr w:rsidR="00632B15" w:rsidRPr="005B5B22" w14:paraId="0BE4A3DE" w14:textId="77777777" w:rsidTr="005C6EC6">
        <w:tc>
          <w:tcPr>
            <w:tcW w:w="9665" w:type="dxa"/>
            <w:gridSpan w:val="11"/>
            <w:shd w:val="clear" w:color="auto" w:fill="auto"/>
          </w:tcPr>
          <w:p w14:paraId="12240BC8" w14:textId="77777777" w:rsidR="00632B15" w:rsidRPr="005B5B22" w:rsidRDefault="00632B15" w:rsidP="00086B4D">
            <w:pPr>
              <w:rPr>
                <w:b/>
              </w:rPr>
            </w:pPr>
            <w:r w:rsidRPr="005B5B22">
              <w:rPr>
                <w:b/>
              </w:rPr>
              <w:t>CASOS DE USO ASOCIADOS:</w:t>
            </w:r>
            <w:r w:rsidR="00151D35" w:rsidRPr="005B5B22">
              <w:rPr>
                <w:b/>
              </w:rPr>
              <w:t xml:space="preserve"> </w:t>
            </w:r>
            <w:r w:rsidR="00773A8C" w:rsidRPr="00773A8C">
              <w:t>N/A</w:t>
            </w:r>
          </w:p>
        </w:tc>
      </w:tr>
      <w:tr w:rsidR="00632B15" w:rsidRPr="005B5B22" w14:paraId="0E66E52E" w14:textId="77777777" w:rsidTr="005B4244">
        <w:trPr>
          <w:trHeight w:val="358"/>
        </w:trPr>
        <w:tc>
          <w:tcPr>
            <w:tcW w:w="9665" w:type="dxa"/>
            <w:gridSpan w:val="11"/>
            <w:shd w:val="clear" w:color="auto" w:fill="auto"/>
          </w:tcPr>
          <w:p w14:paraId="5D6F3591" w14:textId="5CC4AE99" w:rsidR="00427499" w:rsidRPr="005B5B22" w:rsidRDefault="00632B15" w:rsidP="00487BF1">
            <w:pPr>
              <w:jc w:val="both"/>
              <w:rPr>
                <w:color w:val="000000" w:themeColor="text1"/>
              </w:rPr>
            </w:pPr>
            <w:r w:rsidRPr="005B5B22">
              <w:rPr>
                <w:b/>
              </w:rPr>
              <w:t>PROPÓSITO</w:t>
            </w:r>
            <w:r w:rsidRPr="005B5B22">
              <w:t>:</w:t>
            </w:r>
            <w:r w:rsidR="0016351B" w:rsidRPr="005B5B22">
              <w:t xml:space="preserve"> </w:t>
            </w:r>
            <w:r w:rsidR="00E03B85">
              <w:t xml:space="preserve">realizar la implementación de un módulo de registro de usuarios, los cuales serán los que realizarán los procesos transaccionales del sistema. </w:t>
            </w:r>
          </w:p>
        </w:tc>
      </w:tr>
      <w:tr w:rsidR="00632B15" w:rsidRPr="005B5B22" w14:paraId="5218018E" w14:textId="77777777" w:rsidTr="00C57771">
        <w:trPr>
          <w:trHeight w:val="258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C72BF99" w14:textId="53C6A021" w:rsidR="005B4244" w:rsidRPr="005B47A2" w:rsidRDefault="00632B15" w:rsidP="005B4244">
            <w:pPr>
              <w:rPr>
                <w:b/>
              </w:rPr>
            </w:pPr>
            <w:r w:rsidRPr="005B5B22">
              <w:rPr>
                <w:b/>
              </w:rPr>
              <w:t>DATOS DE ENTRADA:</w:t>
            </w:r>
            <w:r w:rsidR="001C2D9E" w:rsidRPr="005B5B22">
              <w:rPr>
                <w:b/>
              </w:rPr>
              <w:t xml:space="preserve"> </w:t>
            </w:r>
            <w:r w:rsidR="00E03B85">
              <w:t>información del usuario, clave, nombre identificación, ciudad, edad, etc.</w:t>
            </w:r>
          </w:p>
          <w:p w14:paraId="792D18A9" w14:textId="77777777" w:rsidR="00C57771" w:rsidRPr="005B5B22" w:rsidRDefault="00C57771" w:rsidP="008348E5"/>
        </w:tc>
      </w:tr>
      <w:tr w:rsidR="007F615C" w:rsidRPr="005B5B22" w14:paraId="75E5926F" w14:textId="77777777" w:rsidTr="002D4C1B">
        <w:tc>
          <w:tcPr>
            <w:tcW w:w="5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08FA8" w14:textId="77777777" w:rsidR="007F615C" w:rsidRPr="005B5B22" w:rsidRDefault="007F615C" w:rsidP="00053D52">
            <w:pPr>
              <w:rPr>
                <w:b/>
              </w:rPr>
            </w:pPr>
            <w:r w:rsidRPr="005B5B22">
              <w:rPr>
                <w:b/>
              </w:rPr>
              <w:t>Id.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940F86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46C4F" w14:textId="77777777" w:rsidR="007F615C" w:rsidRPr="005B5B22" w:rsidRDefault="007F615C" w:rsidP="007F615C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5BEA70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Tipo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3DBF6D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Validaciones</w:t>
            </w:r>
          </w:p>
        </w:tc>
      </w:tr>
      <w:tr w:rsidR="00F55ED8" w:rsidRPr="005B5B22" w14:paraId="6EE8E5C9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032FA45D" w14:textId="77777777" w:rsidR="00F55ED8" w:rsidRPr="005B5B22" w:rsidRDefault="00F55ED8" w:rsidP="00053D52">
            <w:r w:rsidRPr="005B5B22">
              <w:t>1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C136F6" w14:textId="75C24ADC" w:rsidR="00F55ED8" w:rsidRPr="005B5B22" w:rsidRDefault="00E03B85" w:rsidP="00224505">
            <w: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665787" w14:textId="140B02E4" w:rsidR="00F55ED8" w:rsidRPr="005B5B22" w:rsidRDefault="00E03B85" w:rsidP="00224505">
            <w:r>
              <w:t>Nombre del usuario</w:t>
            </w:r>
            <w:r w:rsidR="00A73595">
              <w:t xml:space="preserve">.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38D6EC" w14:textId="5AD43FE7" w:rsidR="00F55ED8" w:rsidRPr="005B5B22" w:rsidRDefault="00E03B85" w:rsidP="00224505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05BAEB7E" w14:textId="5A6CD12C" w:rsidR="00B7081D" w:rsidRPr="005B5B22" w:rsidRDefault="00E03B85" w:rsidP="00337DC0">
            <w:pPr>
              <w:rPr>
                <w:b/>
              </w:rPr>
            </w:pPr>
            <w:r>
              <w:t xml:space="preserve">Que </w:t>
            </w:r>
            <w:r w:rsidR="00B76FFD">
              <w:t xml:space="preserve">no </w:t>
            </w:r>
            <w:r>
              <w:t>contenga caracteres diferentes a letras.</w:t>
            </w:r>
            <w:r w:rsidR="00B7081D" w:rsidRPr="00B7081D">
              <w:t xml:space="preserve"> </w:t>
            </w:r>
          </w:p>
        </w:tc>
      </w:tr>
      <w:tr w:rsidR="00A73595" w:rsidRPr="005B5B22" w14:paraId="6B8F2C54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77C445E1" w14:textId="77777777" w:rsidR="00A73595" w:rsidRPr="005B5B22" w:rsidRDefault="00A73595" w:rsidP="00053D52">
            <w:r>
              <w:t>2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B9BE4D" w14:textId="5324874E" w:rsidR="00A73595" w:rsidRPr="005B5B22" w:rsidRDefault="00E03B85" w:rsidP="00224505">
            <w:r>
              <w:t>Identificación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3C669A9" w14:textId="5F4C1C06" w:rsidR="00A73595" w:rsidRPr="005B5B22" w:rsidRDefault="00E03B85" w:rsidP="00224505">
            <w:r>
              <w:t>Número de identificación asociada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D0627D" w14:textId="244C99CC" w:rsidR="00A73595" w:rsidRPr="005B5B22" w:rsidRDefault="00560E03" w:rsidP="00224505">
            <w:r>
              <w:t>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3E5F5D68" w14:textId="555EBC29" w:rsidR="00A73595" w:rsidRDefault="00560E03" w:rsidP="00224505">
            <w:r>
              <w:t>Que tanga una longitud mayor a 5 caracteres</w:t>
            </w:r>
          </w:p>
        </w:tc>
      </w:tr>
      <w:tr w:rsidR="00560E03" w:rsidRPr="005B5B22" w14:paraId="134974C1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1D5F0A41" w14:textId="0410D6C6" w:rsidR="00560E03" w:rsidRDefault="00560E03" w:rsidP="00560E03">
            <w:r>
              <w:t>3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193375" w14:textId="63E94AF8" w:rsidR="00560E03" w:rsidRDefault="00560E03" w:rsidP="00560E03">
            <w:r>
              <w:t>Clave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D7F328" w14:textId="0FD28CF5" w:rsidR="00560E03" w:rsidRDefault="00560E03" w:rsidP="00560E03">
            <w:r>
              <w:t>Contraseña asociada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9835B3" w14:textId="069F2ADF" w:rsidR="00560E03" w:rsidRDefault="00560E03" w:rsidP="00560E03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6FF8EEC8" w14:textId="77777777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tanga una longitud mayor a 8 caracteres</w:t>
            </w:r>
          </w:p>
          <w:p w14:paraId="3850EAB8" w14:textId="67C76E24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contenga caracteres especiales.</w:t>
            </w:r>
          </w:p>
        </w:tc>
      </w:tr>
      <w:tr w:rsidR="00202AE8" w:rsidRPr="005B5B22" w14:paraId="0BC79927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5145E197" w14:textId="034B2225" w:rsidR="00202AE8" w:rsidRDefault="00202AE8" w:rsidP="00560E03">
            <w:r>
              <w:t>4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EC50A6" w14:textId="2D94F1CC" w:rsidR="00202AE8" w:rsidRDefault="00202AE8" w:rsidP="00560E03">
            <w:r>
              <w:t>Correo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DEAE46" w14:textId="19434A75" w:rsidR="00202AE8" w:rsidRDefault="00202AE8" w:rsidP="00560E03">
            <w:r>
              <w:t>Dirección de correo asociado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D06F39" w14:textId="4F5DD60B" w:rsidR="00202AE8" w:rsidRDefault="00202AE8" w:rsidP="00560E03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3C55A7FC" w14:textId="630FCF14" w:rsidR="00202AE8" w:rsidRDefault="003778C9" w:rsidP="003778C9">
            <w:pPr>
              <w:pStyle w:val="Prrafodelista"/>
              <w:numPr>
                <w:ilvl w:val="0"/>
                <w:numId w:val="9"/>
              </w:numPr>
            </w:pPr>
            <w:r>
              <w:t>Que contenga el carácter @</w:t>
            </w:r>
          </w:p>
          <w:p w14:paraId="70882AAC" w14:textId="1E408733" w:rsidR="003778C9" w:rsidRDefault="003778C9" w:rsidP="003778C9">
            <w:pPr>
              <w:pStyle w:val="Prrafodelista"/>
              <w:numPr>
                <w:ilvl w:val="0"/>
                <w:numId w:val="9"/>
              </w:numPr>
            </w:pPr>
            <w:r>
              <w:t>Que contenga un dominio (.com, .net)</w:t>
            </w:r>
          </w:p>
          <w:p w14:paraId="7047C118" w14:textId="7013A2B3" w:rsidR="003778C9" w:rsidRDefault="003778C9" w:rsidP="00202AE8"/>
        </w:tc>
      </w:tr>
      <w:tr w:rsidR="00560E03" w:rsidRPr="005B5B22" w14:paraId="3A9A8ECC" w14:textId="77777777" w:rsidTr="008E68A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492A4" w14:textId="77777777" w:rsidR="00560E03" w:rsidRPr="005B5B22" w:rsidRDefault="00560E03" w:rsidP="00560E03">
            <w:pPr>
              <w:jc w:val="center"/>
              <w:rPr>
                <w:rFonts w:eastAsia="Arial Unicode MS"/>
                <w:b/>
                <w:u w:val="single"/>
              </w:rPr>
            </w:pPr>
          </w:p>
        </w:tc>
      </w:tr>
      <w:tr w:rsidR="00560E03" w:rsidRPr="005B5B22" w14:paraId="78EF3CA4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4ED44" w14:textId="530230AC" w:rsidR="005115D0" w:rsidRPr="005115D0" w:rsidRDefault="00560E03" w:rsidP="00560E03">
            <w:r w:rsidRPr="005B5B22">
              <w:rPr>
                <w:b/>
              </w:rPr>
              <w:t xml:space="preserve">DATOS DE SALIDA: </w:t>
            </w:r>
            <w:r w:rsidR="005115D0">
              <w:t>Mensaje con información si el proceso fue exitoso.</w:t>
            </w:r>
          </w:p>
        </w:tc>
      </w:tr>
      <w:tr w:rsidR="00560E03" w:rsidRPr="005B5B22" w14:paraId="60AEA575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F651D9" w14:textId="33B131A9" w:rsidR="00560E03" w:rsidRPr="00732A58" w:rsidRDefault="00560E03" w:rsidP="00560E03">
            <w:r w:rsidRPr="00732A58">
              <w:t xml:space="preserve">Una </w:t>
            </w:r>
            <w:r>
              <w:t xml:space="preserve">vez el proceso se ejecute satisfactoriamente debe retornar </w:t>
            </w:r>
            <w:r w:rsidR="005115D0">
              <w:t>un mensaje de registro éxitos y realizar el login de usuario en el sistema.</w:t>
            </w:r>
          </w:p>
        </w:tc>
      </w:tr>
      <w:tr w:rsidR="00560E03" w:rsidRPr="005B5B22" w14:paraId="3E434260" w14:textId="77777777" w:rsidTr="008E68A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9F31B8" w14:textId="77777777" w:rsidR="00560E03" w:rsidRPr="005B5B22" w:rsidRDefault="00560E03" w:rsidP="00560E03">
            <w:pPr>
              <w:rPr>
                <w:rFonts w:eastAsia="Arial Unicode MS"/>
              </w:rPr>
            </w:pPr>
          </w:p>
        </w:tc>
      </w:tr>
      <w:tr w:rsidR="00560E03" w:rsidRPr="005B5B22" w14:paraId="1093EC68" w14:textId="77777777" w:rsidTr="005C6EC6">
        <w:tc>
          <w:tcPr>
            <w:tcW w:w="9665" w:type="dxa"/>
            <w:gridSpan w:val="11"/>
            <w:shd w:val="clear" w:color="auto" w:fill="auto"/>
          </w:tcPr>
          <w:p w14:paraId="3556313F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PRECONDICIÓNES:</w:t>
            </w:r>
          </w:p>
          <w:p w14:paraId="46AC0598" w14:textId="77777777" w:rsidR="00560E03" w:rsidRPr="005B5B22" w:rsidRDefault="00560E03" w:rsidP="00560E03">
            <w:pPr>
              <w:rPr>
                <w:b/>
              </w:rPr>
            </w:pPr>
          </w:p>
          <w:p w14:paraId="7286CE30" w14:textId="77777777" w:rsidR="00560E03" w:rsidRDefault="00560E03" w:rsidP="005115D0">
            <w:pPr>
              <w:pStyle w:val="Prrafodelista"/>
              <w:numPr>
                <w:ilvl w:val="0"/>
                <w:numId w:val="4"/>
              </w:numPr>
            </w:pPr>
            <w:r w:rsidRPr="005B5B22">
              <w:t>Establecer conexión con la base de datos</w:t>
            </w:r>
            <w:r w:rsidR="005115D0">
              <w:t xml:space="preserve"> del sistema.</w:t>
            </w:r>
          </w:p>
          <w:p w14:paraId="523D312A" w14:textId="24D3F5BB" w:rsidR="005115D0" w:rsidRPr="005115D0" w:rsidRDefault="005115D0" w:rsidP="005115D0">
            <w:pPr>
              <w:pStyle w:val="Prrafodelista"/>
            </w:pPr>
          </w:p>
        </w:tc>
      </w:tr>
      <w:tr w:rsidR="00560E03" w:rsidRPr="005B5B22" w14:paraId="43BF9556" w14:textId="77777777" w:rsidTr="005C6EC6">
        <w:tc>
          <w:tcPr>
            <w:tcW w:w="9665" w:type="dxa"/>
            <w:gridSpan w:val="11"/>
            <w:shd w:val="clear" w:color="auto" w:fill="auto"/>
          </w:tcPr>
          <w:p w14:paraId="15E10496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POST CONDICIONES:</w:t>
            </w:r>
          </w:p>
          <w:p w14:paraId="7479A7CF" w14:textId="77777777" w:rsidR="00560E03" w:rsidRPr="005B5B22" w:rsidRDefault="00560E03" w:rsidP="00560E03">
            <w:pPr>
              <w:rPr>
                <w:b/>
              </w:rPr>
            </w:pPr>
          </w:p>
          <w:p w14:paraId="7A27AEAD" w14:textId="1D732D4C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proceso debe devolver</w:t>
            </w:r>
            <w:r w:rsidR="005115D0">
              <w:t xml:space="preserve"> un mensaje indicando el registro de la información del usuario en el sistema</w:t>
            </w:r>
            <w:r>
              <w:t>.</w:t>
            </w:r>
          </w:p>
          <w:p w14:paraId="5F651410" w14:textId="77777777" w:rsidR="00560E03" w:rsidRPr="005B5B22" w:rsidRDefault="00560E03" w:rsidP="00560E03">
            <w:pPr>
              <w:pStyle w:val="Prrafodelista"/>
              <w:jc w:val="both"/>
            </w:pPr>
          </w:p>
        </w:tc>
      </w:tr>
      <w:tr w:rsidR="00560E03" w:rsidRPr="005B5B22" w14:paraId="28C435B7" w14:textId="77777777" w:rsidTr="005C6EC6">
        <w:tc>
          <w:tcPr>
            <w:tcW w:w="9665" w:type="dxa"/>
            <w:gridSpan w:val="11"/>
            <w:shd w:val="clear" w:color="auto" w:fill="auto"/>
          </w:tcPr>
          <w:p w14:paraId="27D0D0D2" w14:textId="77777777" w:rsidR="00560E03" w:rsidRPr="005B5B22" w:rsidRDefault="00560E03" w:rsidP="00560E03">
            <w:r w:rsidRPr="005B5B22">
              <w:rPr>
                <w:b/>
              </w:rPr>
              <w:t xml:space="preserve">RESTRICCIONES: </w:t>
            </w:r>
            <w:r w:rsidRPr="005B5B22">
              <w:t>N/A</w:t>
            </w:r>
          </w:p>
          <w:p w14:paraId="10E7D432" w14:textId="77777777" w:rsidR="00560E03" w:rsidRPr="005B5B22" w:rsidRDefault="00560E03" w:rsidP="00560E03">
            <w:pPr>
              <w:rPr>
                <w:b/>
              </w:rPr>
            </w:pPr>
          </w:p>
        </w:tc>
      </w:tr>
      <w:tr w:rsidR="00560E03" w:rsidRPr="005B5B22" w14:paraId="46ADB23B" w14:textId="77777777" w:rsidTr="005C6EC6">
        <w:tc>
          <w:tcPr>
            <w:tcW w:w="9665" w:type="dxa"/>
            <w:gridSpan w:val="11"/>
            <w:shd w:val="clear" w:color="auto" w:fill="auto"/>
          </w:tcPr>
          <w:p w14:paraId="3913C65D" w14:textId="4AA7B2B7" w:rsidR="00560E03" w:rsidRPr="005B5B22" w:rsidRDefault="00560E03" w:rsidP="00560E03">
            <w:pPr>
              <w:tabs>
                <w:tab w:val="left" w:pos="3518"/>
              </w:tabs>
              <w:rPr>
                <w:b/>
              </w:rPr>
            </w:pPr>
            <w:r w:rsidRPr="005B5B22">
              <w:rPr>
                <w:b/>
              </w:rPr>
              <w:t>CONTROLES:</w:t>
            </w:r>
            <w:r w:rsidR="00895C0B">
              <w:rPr>
                <w:b/>
              </w:rPr>
              <w:t xml:space="preserve"> </w:t>
            </w:r>
            <w:r w:rsidR="00895C0B">
              <w:t>N/A</w:t>
            </w:r>
            <w:r w:rsidRPr="005B5B22">
              <w:rPr>
                <w:rFonts w:eastAsia="Arial Unicode MS"/>
              </w:rPr>
              <w:t>.</w:t>
            </w:r>
          </w:p>
        </w:tc>
      </w:tr>
      <w:tr w:rsidR="00560E03" w:rsidRPr="005B5B22" w14:paraId="315D115F" w14:textId="77777777" w:rsidTr="005C6EC6">
        <w:tc>
          <w:tcPr>
            <w:tcW w:w="9665" w:type="dxa"/>
            <w:gridSpan w:val="11"/>
            <w:shd w:val="clear" w:color="auto" w:fill="auto"/>
          </w:tcPr>
          <w:p w14:paraId="109B501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 xml:space="preserve">METRICAS: </w:t>
            </w:r>
            <w:r w:rsidRPr="005B5B22">
              <w:t>N/A</w:t>
            </w:r>
          </w:p>
        </w:tc>
      </w:tr>
      <w:tr w:rsidR="00560E03" w:rsidRPr="005B5B22" w14:paraId="1571FB25" w14:textId="77777777" w:rsidTr="005C6EC6">
        <w:tc>
          <w:tcPr>
            <w:tcW w:w="9665" w:type="dxa"/>
            <w:gridSpan w:val="11"/>
            <w:shd w:val="clear" w:color="auto" w:fill="auto"/>
          </w:tcPr>
          <w:p w14:paraId="5A704320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CRITERIOS DE ACEPTACIÓN:</w:t>
            </w:r>
          </w:p>
          <w:p w14:paraId="1FCC05C2" w14:textId="77777777" w:rsidR="00560E03" w:rsidRPr="005B5B22" w:rsidRDefault="00560E03" w:rsidP="00560E03">
            <w:pPr>
              <w:rPr>
                <w:b/>
              </w:rPr>
            </w:pPr>
          </w:p>
          <w:p w14:paraId="7105A2DD" w14:textId="4AAE13CA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 w:rsidRPr="005B5B22">
              <w:t xml:space="preserve">El proceso devuelve correctamente el </w:t>
            </w:r>
            <w:r w:rsidR="008E448B">
              <w:t>registro del usuario en el sistema</w:t>
            </w:r>
            <w:r w:rsidRPr="005B5B22">
              <w:t xml:space="preserve">. </w:t>
            </w:r>
          </w:p>
          <w:p w14:paraId="0045EBC1" w14:textId="77777777" w:rsidR="00560E03" w:rsidRPr="005B5B22" w:rsidRDefault="00560E03" w:rsidP="00560E03">
            <w:pPr>
              <w:pStyle w:val="Prrafodelista"/>
              <w:jc w:val="both"/>
            </w:pPr>
          </w:p>
        </w:tc>
      </w:tr>
      <w:tr w:rsidR="00560E03" w:rsidRPr="005B5B22" w14:paraId="6A4CF3D4" w14:textId="77777777" w:rsidTr="005C6EC6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50BC7E7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FLUJO NORMAL DE TRABAJO- FN</w:t>
            </w:r>
            <w:r>
              <w:rPr>
                <w:b/>
              </w:rPr>
              <w:t>-01</w:t>
            </w:r>
          </w:p>
        </w:tc>
      </w:tr>
      <w:tr w:rsidR="00560E03" w:rsidRPr="005B5B22" w14:paraId="355472F1" w14:textId="77777777" w:rsidTr="002D4C1B">
        <w:tc>
          <w:tcPr>
            <w:tcW w:w="805" w:type="dxa"/>
            <w:gridSpan w:val="2"/>
            <w:shd w:val="clear" w:color="auto" w:fill="BFBFBF" w:themeFill="background1" w:themeFillShade="BF"/>
          </w:tcPr>
          <w:p w14:paraId="2532F272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2E8BBE81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42183274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Proceso</w:t>
            </w:r>
          </w:p>
        </w:tc>
      </w:tr>
      <w:tr w:rsidR="00560E03" w:rsidRPr="005B5B22" w14:paraId="5ED5187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03CA697C" w14:textId="77777777" w:rsidR="00560E03" w:rsidRPr="005B5B22" w:rsidRDefault="00560E03" w:rsidP="00560E03">
            <w:pPr>
              <w:jc w:val="center"/>
            </w:pPr>
            <w:r w:rsidRPr="005B5B22">
              <w:t>1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73D7D09" w14:textId="179D7FC4" w:rsidR="00560E03" w:rsidRPr="005B5B22" w:rsidRDefault="00560E03" w:rsidP="00560E03">
            <w:pPr>
              <w:jc w:val="both"/>
            </w:pPr>
            <w:r w:rsidRPr="005B5B22">
              <w:t>El caso de uso inic</w:t>
            </w:r>
            <w:r>
              <w:t>ia cuando el actor</w:t>
            </w:r>
            <w:r w:rsidR="00546F60">
              <w:t xml:space="preserve"> realiza el ingreso al portal</w:t>
            </w:r>
            <w:r w:rsidRPr="005B5B22">
              <w:t xml:space="preserve">. </w:t>
            </w:r>
          </w:p>
        </w:tc>
        <w:tc>
          <w:tcPr>
            <w:tcW w:w="4875" w:type="dxa"/>
            <w:gridSpan w:val="5"/>
            <w:shd w:val="clear" w:color="auto" w:fill="auto"/>
          </w:tcPr>
          <w:p w14:paraId="5CF28494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7E34FA4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017E931" w14:textId="77777777" w:rsidR="00560E03" w:rsidRPr="005B5B22" w:rsidRDefault="00560E03" w:rsidP="00560E03">
            <w:pPr>
              <w:jc w:val="center"/>
            </w:pPr>
            <w:r w:rsidRPr="005B5B22">
              <w:t>2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2059C87B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F6CDBB2" w14:textId="23E72C5E" w:rsidR="00560E03" w:rsidRPr="005B5B22" w:rsidRDefault="00546F60" w:rsidP="00560E03">
            <w:pPr>
              <w:jc w:val="both"/>
            </w:pPr>
            <w:r>
              <w:t xml:space="preserve">El usuario selecciona la opción de registro de </w:t>
            </w:r>
            <w:r w:rsidR="00E81B30">
              <w:t>información</w:t>
            </w:r>
            <w:r>
              <w:t>.</w:t>
            </w:r>
          </w:p>
        </w:tc>
      </w:tr>
      <w:tr w:rsidR="00560E03" w:rsidRPr="005B5B22" w14:paraId="18B45126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173567B" w14:textId="77777777" w:rsidR="00560E03" w:rsidRPr="005B5B22" w:rsidRDefault="00560E03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50C985EC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69450A98" w14:textId="7EA0F9FB" w:rsidR="00560E03" w:rsidRPr="005B5B22" w:rsidRDefault="00E81B30" w:rsidP="00560E03">
            <w:pPr>
              <w:jc w:val="both"/>
            </w:pPr>
            <w:r>
              <w:t>Se debe generar un formulario para la captura de información del usuario.</w:t>
            </w:r>
          </w:p>
        </w:tc>
      </w:tr>
      <w:tr w:rsidR="00560E03" w:rsidRPr="005B5B22" w14:paraId="2BC8304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899CFCE" w14:textId="77777777" w:rsidR="00560E03" w:rsidRPr="005B5B22" w:rsidRDefault="00560E03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1FC60A19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01F84052" w14:textId="720C6F79" w:rsidR="00560E03" w:rsidRPr="005B5B22" w:rsidRDefault="00E81B30" w:rsidP="00560E03">
            <w:pPr>
              <w:jc w:val="both"/>
            </w:pPr>
            <w:r>
              <w:t xml:space="preserve">Se realiza el ingreso de </w:t>
            </w:r>
            <w:r w:rsidR="00581993">
              <w:t xml:space="preserve">información en </w:t>
            </w:r>
            <w:r>
              <w:t xml:space="preserve">el formulario </w:t>
            </w:r>
            <w:r w:rsidR="00581993">
              <w:t>generado por el sistema.</w:t>
            </w:r>
          </w:p>
        </w:tc>
      </w:tr>
      <w:tr w:rsidR="00560E03" w:rsidRPr="005B5B22" w14:paraId="5DB420CF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9F1E1C0" w14:textId="77777777" w:rsidR="00560E03" w:rsidRDefault="00560E03" w:rsidP="00560E03">
            <w:pPr>
              <w:jc w:val="center"/>
            </w:pPr>
            <w:r>
              <w:t>5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F6E633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8DFD326" w14:textId="28052927" w:rsidR="00560E03" w:rsidRPr="005B5B22" w:rsidRDefault="00581993" w:rsidP="00560E03">
            <w:pPr>
              <w:jc w:val="both"/>
            </w:pPr>
            <w:r>
              <w:t xml:space="preserve">Se realiza la validación de la </w:t>
            </w:r>
            <w:r w:rsidR="00B015E4">
              <w:t>información del</w:t>
            </w:r>
            <w:r>
              <w:t xml:space="preserve"> usuario de forma exitosa por parte del sistema.</w:t>
            </w:r>
          </w:p>
        </w:tc>
      </w:tr>
      <w:tr w:rsidR="00560E03" w:rsidRPr="005B5B22" w14:paraId="1669D0B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625B9464" w14:textId="77777777" w:rsidR="00560E03" w:rsidRDefault="00560E03" w:rsidP="00560E03">
            <w:pPr>
              <w:jc w:val="center"/>
            </w:pPr>
            <w:r>
              <w:t>6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6E58AF72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5B4F9090" w14:textId="6CEA1E90" w:rsidR="00560E03" w:rsidRDefault="00581993" w:rsidP="00560E03">
            <w:pPr>
              <w:jc w:val="both"/>
            </w:pPr>
            <w:r>
              <w:t xml:space="preserve">Se realiza registro de información en la base de datos del sistema. </w:t>
            </w:r>
          </w:p>
        </w:tc>
      </w:tr>
      <w:tr w:rsidR="00560E03" w:rsidRPr="005B5B22" w14:paraId="645DC0F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74798FC4" w14:textId="77777777" w:rsidR="00560E03" w:rsidRPr="005B5B22" w:rsidRDefault="00560E03" w:rsidP="00560E03">
            <w:pPr>
              <w:jc w:val="center"/>
            </w:pPr>
            <w:r>
              <w:t>7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68D396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2DF1CBA" w14:textId="0C6E9C9B" w:rsidR="00560E03" w:rsidRPr="005B5B22" w:rsidRDefault="00581993" w:rsidP="00560E03">
            <w:pPr>
              <w:jc w:val="both"/>
            </w:pPr>
            <w:r>
              <w:t>Genera mensaje de proceso realizado de forma exitosa.</w:t>
            </w:r>
          </w:p>
        </w:tc>
      </w:tr>
      <w:tr w:rsidR="00560E03" w:rsidRPr="005B5B22" w14:paraId="357A0E8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4F43D892" w14:textId="1BFD4A9C" w:rsidR="00560E03" w:rsidRPr="005B5B22" w:rsidRDefault="00581993" w:rsidP="00560E03">
            <w:pPr>
              <w:jc w:val="center"/>
            </w:pPr>
            <w:r>
              <w:t>8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8D844B5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BD0D4A2" w14:textId="77777777" w:rsidR="00560E03" w:rsidRPr="005B5B22" w:rsidRDefault="00560E03" w:rsidP="00560E03">
            <w:pPr>
              <w:jc w:val="both"/>
            </w:pPr>
            <w:r w:rsidRPr="005B5B22">
              <w:t>Fin del Flujo Normal de trabajo</w:t>
            </w:r>
          </w:p>
        </w:tc>
      </w:tr>
      <w:tr w:rsidR="00560E03" w:rsidRPr="005B5B22" w14:paraId="53769936" w14:textId="77777777" w:rsidTr="0086589A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268B9241" w14:textId="77777777" w:rsidR="00560E03" w:rsidRPr="005B5B22" w:rsidRDefault="00560E03" w:rsidP="00560E03"/>
        </w:tc>
      </w:tr>
      <w:tr w:rsidR="00560E03" w:rsidRPr="005B5B22" w14:paraId="5FD8D975" w14:textId="77777777" w:rsidTr="006C1A8C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68D8CA61" w14:textId="77777777" w:rsidR="00560E03" w:rsidRPr="005B5B22" w:rsidRDefault="00560E03" w:rsidP="00560E03"/>
        </w:tc>
      </w:tr>
      <w:tr w:rsidR="00560E03" w:rsidRPr="005B5B22" w14:paraId="751F2EF8" w14:textId="77777777" w:rsidTr="0086589A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0A3A2EB9" w14:textId="77777777" w:rsidR="00560E03" w:rsidRPr="005B5B22" w:rsidRDefault="00560E03" w:rsidP="00560E03"/>
        </w:tc>
      </w:tr>
      <w:tr w:rsidR="00560E03" w:rsidRPr="005B5B22" w14:paraId="21FE906A" w14:textId="77777777" w:rsidTr="000B1CF7">
        <w:tc>
          <w:tcPr>
            <w:tcW w:w="96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BC686A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440FC426" w14:textId="77777777" w:rsidTr="000B1CF7">
        <w:trPr>
          <w:trHeight w:val="380"/>
        </w:trPr>
        <w:tc>
          <w:tcPr>
            <w:tcW w:w="9665" w:type="dxa"/>
            <w:gridSpan w:val="11"/>
            <w:shd w:val="clear" w:color="auto" w:fill="auto"/>
          </w:tcPr>
          <w:p w14:paraId="3DF6E72F" w14:textId="38E55A83" w:rsidR="00560E03" w:rsidRPr="005B5B22" w:rsidRDefault="00560E03" w:rsidP="00560E03">
            <w:pPr>
              <w:rPr>
                <w:b/>
              </w:rPr>
            </w:pPr>
            <w:r w:rsidRPr="000B1CF7">
              <w:rPr>
                <w:b/>
              </w:rPr>
              <w:t xml:space="preserve">EXCEPCIONES: </w:t>
            </w:r>
            <w:bookmarkStart w:id="16" w:name="EX01"/>
            <w:r w:rsidRPr="000B1CF7">
              <w:rPr>
                <w:b/>
              </w:rPr>
              <w:t>EX-01</w:t>
            </w:r>
            <w:bookmarkEnd w:id="16"/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 w:rsidR="00E212A8">
              <w:t xml:space="preserve">La información ingresada por el usuario no es válida. </w:t>
            </w:r>
          </w:p>
        </w:tc>
      </w:tr>
      <w:tr w:rsidR="00560E03" w:rsidRPr="005B5B22" w14:paraId="5F801DCE" w14:textId="77777777" w:rsidTr="0086589A">
        <w:trPr>
          <w:trHeight w:val="380"/>
        </w:trPr>
        <w:tc>
          <w:tcPr>
            <w:tcW w:w="805" w:type="dxa"/>
            <w:gridSpan w:val="2"/>
            <w:shd w:val="clear" w:color="auto" w:fill="BFBFBF" w:themeFill="background1" w:themeFillShade="BF"/>
          </w:tcPr>
          <w:p w14:paraId="2BE4C9FC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03259CC5" w14:textId="77777777" w:rsidR="00560E03" w:rsidRPr="005B5B22" w:rsidRDefault="00560E03" w:rsidP="00560E03">
            <w:pPr>
              <w:jc w:val="center"/>
              <w:rPr>
                <w:b/>
              </w:rPr>
            </w:pPr>
            <w:r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54FBEB56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 Sistema</w:t>
            </w:r>
          </w:p>
        </w:tc>
      </w:tr>
      <w:tr w:rsidR="00560E03" w:rsidRPr="00051B3D" w14:paraId="354F36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51045754" w14:textId="77777777" w:rsidR="00560E03" w:rsidRPr="005B5B22" w:rsidRDefault="00560E03" w:rsidP="00560E03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E971625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539611B" w14:textId="6B3F67C9" w:rsidR="00560E03" w:rsidRPr="00051B3D" w:rsidRDefault="00E212A8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Continua después del paso 4 del flujo normal</w:t>
            </w:r>
            <w:r w:rsidR="00560E03">
              <w:rPr>
                <w:rFonts w:eastAsia="Arial Unicode MS"/>
              </w:rPr>
              <w:t xml:space="preserve">. </w:t>
            </w:r>
          </w:p>
        </w:tc>
      </w:tr>
      <w:tr w:rsidR="00560E03" w:rsidRPr="00051B3D" w14:paraId="1B0C7A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3AEDA9A7" w14:textId="77777777" w:rsidR="00560E03" w:rsidRDefault="00560E03" w:rsidP="00560E03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4A9235FF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662E58AB" w14:textId="12D90D94" w:rsidR="00560E03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realiza las validaciones de la información ingresada por el usuario en el sistema </w:t>
            </w:r>
          </w:p>
        </w:tc>
      </w:tr>
      <w:tr w:rsidR="00756B26" w:rsidRPr="00051B3D" w14:paraId="2048E089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2C5C19BA" w14:textId="26DAB2ED" w:rsidR="00756B26" w:rsidRDefault="00756B26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6453AEF1" w14:textId="77777777" w:rsidR="00756B26" w:rsidRPr="005B5B22" w:rsidRDefault="00756B26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96B3122" w14:textId="74E07C82" w:rsidR="00756B26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genera mensaje de error indicando que la información no es válida o </w:t>
            </w:r>
            <w:r w:rsidR="00881603">
              <w:rPr>
                <w:rFonts w:eastAsia="Arial Unicode MS"/>
              </w:rPr>
              <w:t>ya se</w:t>
            </w:r>
            <w:r w:rsidR="0043586B">
              <w:rPr>
                <w:rFonts w:eastAsia="Arial Unicode MS"/>
              </w:rPr>
              <w:t xml:space="preserve"> </w:t>
            </w:r>
            <w:r w:rsidR="001C72D0">
              <w:rPr>
                <w:rFonts w:eastAsia="Arial Unicode MS"/>
              </w:rPr>
              <w:t>encuentra</w:t>
            </w:r>
            <w:r>
              <w:rPr>
                <w:rFonts w:eastAsia="Arial Unicode MS"/>
              </w:rPr>
              <w:t xml:space="preserve"> registrada.</w:t>
            </w:r>
          </w:p>
        </w:tc>
      </w:tr>
      <w:tr w:rsidR="00560E03" w14:paraId="7B5811F7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48C74D2B" w14:textId="168CE2C2" w:rsidR="00560E03" w:rsidRPr="005B5B22" w:rsidRDefault="001C72D0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0E83673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077DACBA" w14:textId="77777777" w:rsidR="00560E03" w:rsidRDefault="00560E03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Fin de la Excepción. </w:t>
            </w:r>
          </w:p>
        </w:tc>
      </w:tr>
      <w:tr w:rsidR="00560E03" w:rsidRPr="005B5B22" w14:paraId="73C25B1B" w14:textId="77777777" w:rsidTr="009F4F20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B62BFC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  <w:r>
              <w:br w:type="page"/>
            </w:r>
            <w:r>
              <w:br w:type="page"/>
            </w:r>
          </w:p>
        </w:tc>
      </w:tr>
      <w:tr w:rsidR="00560E03" w:rsidRPr="005B5B22" w14:paraId="1D152E0A" w14:textId="77777777" w:rsidTr="00B059B1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65164D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56F516BD" w14:textId="77777777" w:rsidTr="002D4C1B">
        <w:tc>
          <w:tcPr>
            <w:tcW w:w="9665" w:type="dxa"/>
            <w:gridSpan w:val="11"/>
            <w:shd w:val="clear" w:color="auto" w:fill="BFBFBF" w:themeFill="background1" w:themeFillShade="BF"/>
            <w:vAlign w:val="center"/>
          </w:tcPr>
          <w:p w14:paraId="5093F399" w14:textId="77777777" w:rsidR="00560E03" w:rsidRPr="005B5B22" w:rsidRDefault="00560E03" w:rsidP="00560E03">
            <w:pPr>
              <w:jc w:val="both"/>
              <w:rPr>
                <w:b/>
              </w:rPr>
            </w:pPr>
            <w:r w:rsidRPr="005B5B22">
              <w:rPr>
                <w:b/>
              </w:rPr>
              <w:t xml:space="preserve">REQUERIMIENTOS ESPECIALES: </w:t>
            </w:r>
          </w:p>
        </w:tc>
      </w:tr>
      <w:tr w:rsidR="00560E03" w:rsidRPr="005B5B22" w14:paraId="673A50D0" w14:textId="77777777" w:rsidTr="005C6EC6">
        <w:trPr>
          <w:trHeight w:val="247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376288E" w14:textId="77777777" w:rsidR="00560E03" w:rsidRPr="00806405" w:rsidRDefault="00560E03" w:rsidP="00560E03">
            <w:pPr>
              <w:pStyle w:val="Prrafodelista"/>
              <w:jc w:val="both"/>
              <w:rPr>
                <w:rFonts w:eastAsia="Arial Unicode MS"/>
              </w:rPr>
            </w:pPr>
            <w:bookmarkStart w:id="17" w:name="RE1"/>
            <w:bookmarkEnd w:id="17"/>
            <w:r>
              <w:rPr>
                <w:rFonts w:eastAsia="Arial Unicode MS"/>
              </w:rPr>
              <w:t xml:space="preserve"> </w:t>
            </w:r>
          </w:p>
          <w:p w14:paraId="2C48282F" w14:textId="77777777" w:rsidR="00560E03" w:rsidRPr="00413F66" w:rsidRDefault="00560E03" w:rsidP="0056272F">
            <w:pPr>
              <w:pStyle w:val="Prrafodelista"/>
              <w:jc w:val="both"/>
              <w:rPr>
                <w:rFonts w:eastAsia="Arial Unicode MS"/>
              </w:rPr>
            </w:pPr>
          </w:p>
        </w:tc>
      </w:tr>
      <w:tr w:rsidR="00560E03" w:rsidRPr="005B5B22" w14:paraId="677CB022" w14:textId="77777777" w:rsidTr="002D4C1B">
        <w:trPr>
          <w:trHeight w:val="285"/>
        </w:trPr>
        <w:tc>
          <w:tcPr>
            <w:tcW w:w="4833" w:type="dxa"/>
            <w:gridSpan w:val="7"/>
            <w:shd w:val="clear" w:color="auto" w:fill="BFBFBF" w:themeFill="background1" w:themeFillShade="BF"/>
          </w:tcPr>
          <w:p w14:paraId="433B2F2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RIESGOS</w:t>
            </w:r>
          </w:p>
        </w:tc>
        <w:tc>
          <w:tcPr>
            <w:tcW w:w="4832" w:type="dxa"/>
            <w:gridSpan w:val="4"/>
            <w:shd w:val="clear" w:color="auto" w:fill="BFBFBF" w:themeFill="background1" w:themeFillShade="BF"/>
          </w:tcPr>
          <w:p w14:paraId="508DB59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MITIGACIÓN</w:t>
            </w:r>
          </w:p>
        </w:tc>
      </w:tr>
      <w:tr w:rsidR="00560E03" w:rsidRPr="005B5B22" w14:paraId="7B32512C" w14:textId="77777777" w:rsidTr="00F41D26">
        <w:trPr>
          <w:trHeight w:val="722"/>
        </w:trPr>
        <w:tc>
          <w:tcPr>
            <w:tcW w:w="4833" w:type="dxa"/>
            <w:gridSpan w:val="7"/>
            <w:shd w:val="clear" w:color="auto" w:fill="auto"/>
          </w:tcPr>
          <w:p w14:paraId="357DE45D" w14:textId="77777777" w:rsidR="00560E03" w:rsidRPr="005B5B22" w:rsidRDefault="00560E03" w:rsidP="00560E03">
            <w:pPr>
              <w:jc w:val="both"/>
            </w:pPr>
            <w:r>
              <w:t>Que no exista disponibilidad de la base de datos.</w:t>
            </w:r>
          </w:p>
        </w:tc>
        <w:tc>
          <w:tcPr>
            <w:tcW w:w="4832" w:type="dxa"/>
            <w:gridSpan w:val="4"/>
            <w:shd w:val="clear" w:color="auto" w:fill="auto"/>
          </w:tcPr>
          <w:p w14:paraId="39AE9FB9" w14:textId="25EA192D" w:rsidR="00560E03" w:rsidRPr="005B5B22" w:rsidRDefault="00560E03" w:rsidP="00560E03">
            <w:pPr>
              <w:jc w:val="both"/>
            </w:pPr>
            <w:r>
              <w:t xml:space="preserve"> </w:t>
            </w:r>
          </w:p>
        </w:tc>
      </w:tr>
      <w:bookmarkEnd w:id="2"/>
      <w:bookmarkEnd w:id="3"/>
    </w:tbl>
    <w:p w14:paraId="54610470" w14:textId="77777777" w:rsidR="0092654C" w:rsidRPr="005B5B22" w:rsidRDefault="0092654C" w:rsidP="006C5182"/>
    <w:sectPr w:rsidR="0092654C" w:rsidRPr="005B5B22" w:rsidSect="00F82A3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530" w:right="1440" w:bottom="1843" w:left="1440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47AA" w14:textId="77777777" w:rsidR="00BB2B53" w:rsidRDefault="00BB2B53" w:rsidP="00053D52">
      <w:r>
        <w:separator/>
      </w:r>
    </w:p>
  </w:endnote>
  <w:endnote w:type="continuationSeparator" w:id="0">
    <w:p w14:paraId="5204FA40" w14:textId="77777777" w:rsidR="00BB2B53" w:rsidRDefault="00BB2B53" w:rsidP="0005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8497" w14:textId="77777777" w:rsidR="0086589A" w:rsidRDefault="0086589A" w:rsidP="00053D52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66A46E9" w14:textId="77777777" w:rsidR="0086589A" w:rsidRDefault="0086589A" w:rsidP="00053D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8E05" w14:textId="77777777" w:rsidR="0086589A" w:rsidRPr="001B7421" w:rsidRDefault="0086589A">
    <w:pPr>
      <w:pStyle w:val="Piedepgina"/>
      <w:jc w:val="right"/>
      <w:rPr>
        <w:rFonts w:asciiTheme="minorHAnsi" w:hAnsiTheme="minorHAnsi"/>
        <w:sz w:val="20"/>
      </w:rPr>
    </w:pPr>
    <w:r w:rsidRPr="003C708B">
      <w:rPr>
        <w:rFonts w:asciiTheme="minorHAnsi" w:hAnsiTheme="minorHAnsi"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F4F633" wp14:editId="7895EA9A">
              <wp:simplePos x="0" y="0"/>
              <wp:positionH relativeFrom="column">
                <wp:posOffset>-115096</wp:posOffset>
              </wp:positionH>
              <wp:positionV relativeFrom="paragraph">
                <wp:posOffset>-60960</wp:posOffset>
              </wp:positionV>
              <wp:extent cx="3459707" cy="225188"/>
              <wp:effectExtent l="0" t="0" r="0" b="381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707" cy="2251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6E18C" w14:textId="6A4C692C" w:rsidR="0086589A" w:rsidRDefault="0086589A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</w:rPr>
                            <w:t>Proyec</w:t>
                          </w:r>
                          <w:r w:rsidR="00BF129D">
                            <w:rPr>
                              <w:rFonts w:asciiTheme="minorHAnsi" w:hAnsiTheme="minorHAnsi"/>
                              <w:sz w:val="20"/>
                            </w:rPr>
                            <w:t>to</w:t>
                          </w:r>
                          <w:r w:rsidR="00F53501">
                            <w:rPr>
                              <w:rFonts w:asciiTheme="minorHAnsi" w:hAnsiTheme="minorHAnsi"/>
                              <w:sz w:val="20"/>
                            </w:rPr>
                            <w:t xml:space="preserve"> equipo 3</w:t>
                          </w:r>
                        </w:p>
                        <w:p w14:paraId="106BA331" w14:textId="77777777" w:rsidR="00F53501" w:rsidRDefault="00F53501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  <w:p w14:paraId="3A3713B2" w14:textId="77777777" w:rsidR="00BF129D" w:rsidRPr="00BF129D" w:rsidRDefault="00BF129D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4F6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.05pt;margin-top:-4.8pt;width:272.4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tQEQIAAPsDAAAOAAAAZHJzL2Uyb0RvYy54bWysU9uO2yAQfa/Uf0C8N3a8SZN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" filled="f" stroked="f">
              <v:textbox>
                <w:txbxContent>
                  <w:p w14:paraId="5476E18C" w14:textId="6A4C692C" w:rsidR="0086589A" w:rsidRDefault="0086589A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</w:rPr>
                      <w:t>Proyec</w:t>
                    </w:r>
                    <w:r w:rsidR="00BF129D">
                      <w:rPr>
                        <w:rFonts w:asciiTheme="minorHAnsi" w:hAnsiTheme="minorHAnsi"/>
                        <w:sz w:val="20"/>
                      </w:rPr>
                      <w:t>to</w:t>
                    </w:r>
                    <w:r w:rsidR="00F53501">
                      <w:rPr>
                        <w:rFonts w:asciiTheme="minorHAnsi" w:hAnsiTheme="minorHAnsi"/>
                        <w:sz w:val="20"/>
                      </w:rPr>
                      <w:t xml:space="preserve"> equipo 3</w:t>
                    </w:r>
                  </w:p>
                  <w:p w14:paraId="106BA331" w14:textId="77777777" w:rsidR="00F53501" w:rsidRDefault="00F53501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  <w:p w14:paraId="3A3713B2" w14:textId="77777777" w:rsidR="00BF129D" w:rsidRPr="00BF129D" w:rsidRDefault="00BF129D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rPr>
          <w:rFonts w:asciiTheme="minorHAnsi" w:hAnsiTheme="minorHAnsi"/>
          <w:sz w:val="20"/>
        </w:rPr>
        <w:id w:val="-10296211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1B7421">
              <w:rPr>
                <w:rFonts w:asciiTheme="minorHAnsi" w:hAnsiTheme="minorHAnsi"/>
                <w:noProof/>
                <w:sz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55FB40" wp14:editId="3F948FE8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-125730</wp:posOffset>
                      </wp:positionV>
                      <wp:extent cx="5970564" cy="0"/>
                      <wp:effectExtent l="0" t="19050" r="11430" b="3810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564" cy="0"/>
                              </a:xfrm>
                              <a:prstGeom prst="line">
                                <a:avLst/>
                              </a:prstGeom>
                              <a:ln w="47625" cmpd="thickThin">
                                <a:solidFill>
                                  <a:srgbClr val="64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666CC1" id="14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-9.9pt" to="467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" strokecolor="#640000" strokeweight="3.75pt">
                      <v:stroke linestyle="thickThin"/>
                    </v:line>
                  </w:pict>
                </mc:Fallback>
              </mc:AlternateContent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Página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PAGE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12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 de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NUMPAGES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13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6405" w14:textId="77777777" w:rsidR="0086589A" w:rsidRDefault="0086589A" w:rsidP="00053D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05C56" w14:textId="77777777" w:rsidR="00BB2B53" w:rsidRDefault="00BB2B53" w:rsidP="00053D52">
      <w:r>
        <w:separator/>
      </w:r>
    </w:p>
  </w:footnote>
  <w:footnote w:type="continuationSeparator" w:id="0">
    <w:p w14:paraId="01648C78" w14:textId="77777777" w:rsidR="00BB2B53" w:rsidRDefault="00BB2B53" w:rsidP="0005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7D95" w14:textId="15D37A04" w:rsidR="0086589A" w:rsidRPr="0072429B" w:rsidRDefault="0086589A" w:rsidP="00053D52">
    <w:pPr>
      <w:pStyle w:val="Encabezado"/>
      <w:jc w:val="right"/>
      <w:rPr>
        <w:b/>
      </w:rPr>
    </w:pPr>
  </w:p>
  <w:p w14:paraId="6F0398DC" w14:textId="297B9477" w:rsidR="0086589A" w:rsidRPr="001A1142" w:rsidRDefault="0086589A" w:rsidP="00BF129D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 xml:space="preserve">Documento Caso de Uso </w:t>
    </w:r>
    <w:r w:rsidR="00BF129D">
      <w:rPr>
        <w:rFonts w:asciiTheme="minorHAnsi" w:hAnsiTheme="minorHAnsi"/>
        <w:b/>
        <w:sz w:val="20"/>
      </w:rPr>
      <w:t>–</w:t>
    </w:r>
    <w:r w:rsidRPr="001A1142">
      <w:rPr>
        <w:rFonts w:asciiTheme="minorHAnsi" w:hAnsiTheme="minorHAnsi"/>
        <w:b/>
        <w:sz w:val="20"/>
      </w:rPr>
      <w:t xml:space="preserve"> V</w:t>
    </w:r>
    <w:r w:rsidR="00BF129D">
      <w:rPr>
        <w:rFonts w:asciiTheme="minorHAnsi" w:hAnsiTheme="minorHAnsi"/>
        <w:b/>
        <w:sz w:val="20"/>
      </w:rPr>
      <w:t>1</w:t>
    </w:r>
    <w:r w:rsidRPr="001A1142">
      <w:rPr>
        <w:rFonts w:asciiTheme="minorHAnsi" w:hAnsiTheme="minorHAnsi"/>
        <w:b/>
        <w:sz w:val="20"/>
      </w:rPr>
      <w:t>.0</w:t>
    </w:r>
  </w:p>
  <w:p w14:paraId="780C12E6" w14:textId="77777777" w:rsidR="0086589A" w:rsidRPr="00053D52" w:rsidRDefault="0086589A" w:rsidP="00053D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135" w14:textId="227C7DC2" w:rsidR="0086589A" w:rsidRPr="001A1142" w:rsidRDefault="0086589A" w:rsidP="00BF129D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>Documento Caso de Uso</w:t>
    </w:r>
    <w:r w:rsidR="00F53501">
      <w:rPr>
        <w:rFonts w:asciiTheme="minorHAnsi" w:hAnsiTheme="minorHAnsi"/>
        <w:b/>
        <w:sz w:val="20"/>
      </w:rPr>
      <w:t xml:space="preserve"> 1 registro de usuarios</w:t>
    </w:r>
  </w:p>
  <w:p w14:paraId="5B3710A5" w14:textId="77777777" w:rsidR="0086589A" w:rsidRPr="0072429B" w:rsidRDefault="0086589A" w:rsidP="00053D52">
    <w:pPr>
      <w:pStyle w:val="Encabezado"/>
    </w:pPr>
  </w:p>
  <w:p w14:paraId="6A867217" w14:textId="77777777" w:rsidR="0086589A" w:rsidRPr="00DD7793" w:rsidRDefault="0086589A" w:rsidP="00053D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EC75" w14:textId="77777777" w:rsidR="0086589A" w:rsidRDefault="0086589A" w:rsidP="00053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2DA6"/>
    <w:multiLevelType w:val="hybridMultilevel"/>
    <w:tmpl w:val="DB9C957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4320"/>
    <w:multiLevelType w:val="hybridMultilevel"/>
    <w:tmpl w:val="8E34038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49D6"/>
    <w:multiLevelType w:val="hybridMultilevel"/>
    <w:tmpl w:val="B372C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34C4"/>
    <w:multiLevelType w:val="hybridMultilevel"/>
    <w:tmpl w:val="0C72B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2E7"/>
    <w:multiLevelType w:val="hybridMultilevel"/>
    <w:tmpl w:val="6740A29E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5C3D"/>
    <w:multiLevelType w:val="hybridMultilevel"/>
    <w:tmpl w:val="936E667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A9"/>
    <w:multiLevelType w:val="hybridMultilevel"/>
    <w:tmpl w:val="FBBE2CF2"/>
    <w:lvl w:ilvl="0" w:tplc="A88208CA">
      <w:start w:val="1"/>
      <w:numFmt w:val="decimal"/>
      <w:pStyle w:val="Ttulo1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7EB8"/>
    <w:multiLevelType w:val="hybridMultilevel"/>
    <w:tmpl w:val="7316B41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7F7F"/>
    <w:multiLevelType w:val="multilevel"/>
    <w:tmpl w:val="0F7A0F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0"/>
      </w:rPr>
    </w:lvl>
    <w:lvl w:ilvl="1">
      <w:start w:val="1"/>
      <w:numFmt w:val="decimal"/>
      <w:pStyle w:val="Ttulo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16"/>
    <w:rsid w:val="00001A2D"/>
    <w:rsid w:val="00002286"/>
    <w:rsid w:val="00002C2C"/>
    <w:rsid w:val="00003D67"/>
    <w:rsid w:val="000044E3"/>
    <w:rsid w:val="00005B5A"/>
    <w:rsid w:val="00006C2B"/>
    <w:rsid w:val="00006C69"/>
    <w:rsid w:val="00006FEC"/>
    <w:rsid w:val="00007CCC"/>
    <w:rsid w:val="000107A8"/>
    <w:rsid w:val="00011DCA"/>
    <w:rsid w:val="00012121"/>
    <w:rsid w:val="000147DA"/>
    <w:rsid w:val="00014B36"/>
    <w:rsid w:val="00017978"/>
    <w:rsid w:val="00017E15"/>
    <w:rsid w:val="000204E6"/>
    <w:rsid w:val="00020771"/>
    <w:rsid w:val="000210C2"/>
    <w:rsid w:val="00021423"/>
    <w:rsid w:val="00021B45"/>
    <w:rsid w:val="0002315E"/>
    <w:rsid w:val="000242DB"/>
    <w:rsid w:val="000252B5"/>
    <w:rsid w:val="00025C6E"/>
    <w:rsid w:val="00025EE3"/>
    <w:rsid w:val="00026AB7"/>
    <w:rsid w:val="000301A6"/>
    <w:rsid w:val="00030856"/>
    <w:rsid w:val="00030BD1"/>
    <w:rsid w:val="0003162B"/>
    <w:rsid w:val="0003184F"/>
    <w:rsid w:val="00032A68"/>
    <w:rsid w:val="00032EEF"/>
    <w:rsid w:val="000332E7"/>
    <w:rsid w:val="0003461F"/>
    <w:rsid w:val="000351B0"/>
    <w:rsid w:val="000354FE"/>
    <w:rsid w:val="00035A5E"/>
    <w:rsid w:val="0003621E"/>
    <w:rsid w:val="00036355"/>
    <w:rsid w:val="0004037C"/>
    <w:rsid w:val="00040676"/>
    <w:rsid w:val="00040B5E"/>
    <w:rsid w:val="00041F19"/>
    <w:rsid w:val="000443C3"/>
    <w:rsid w:val="00044FA6"/>
    <w:rsid w:val="000452F6"/>
    <w:rsid w:val="00045EAD"/>
    <w:rsid w:val="00046293"/>
    <w:rsid w:val="000463D8"/>
    <w:rsid w:val="000464B7"/>
    <w:rsid w:val="00046D0D"/>
    <w:rsid w:val="00047C3B"/>
    <w:rsid w:val="000501A5"/>
    <w:rsid w:val="000507E0"/>
    <w:rsid w:val="0005098F"/>
    <w:rsid w:val="00052305"/>
    <w:rsid w:val="00052CAD"/>
    <w:rsid w:val="00053D52"/>
    <w:rsid w:val="00053D56"/>
    <w:rsid w:val="000550C1"/>
    <w:rsid w:val="000557C9"/>
    <w:rsid w:val="00056469"/>
    <w:rsid w:val="00057066"/>
    <w:rsid w:val="0006077C"/>
    <w:rsid w:val="00061A21"/>
    <w:rsid w:val="00062F45"/>
    <w:rsid w:val="0006302B"/>
    <w:rsid w:val="00063880"/>
    <w:rsid w:val="000647EF"/>
    <w:rsid w:val="0006513B"/>
    <w:rsid w:val="00065791"/>
    <w:rsid w:val="000662D0"/>
    <w:rsid w:val="0006693E"/>
    <w:rsid w:val="00066B0B"/>
    <w:rsid w:val="000673B5"/>
    <w:rsid w:val="000679E1"/>
    <w:rsid w:val="00070D8E"/>
    <w:rsid w:val="000730F1"/>
    <w:rsid w:val="00073F5D"/>
    <w:rsid w:val="0007594C"/>
    <w:rsid w:val="00076107"/>
    <w:rsid w:val="00076227"/>
    <w:rsid w:val="00077445"/>
    <w:rsid w:val="00077FF3"/>
    <w:rsid w:val="00080D93"/>
    <w:rsid w:val="00081AB2"/>
    <w:rsid w:val="0008217E"/>
    <w:rsid w:val="000823A5"/>
    <w:rsid w:val="00082823"/>
    <w:rsid w:val="00082B8A"/>
    <w:rsid w:val="00082DB3"/>
    <w:rsid w:val="000832AF"/>
    <w:rsid w:val="00083BA1"/>
    <w:rsid w:val="00084696"/>
    <w:rsid w:val="00084DA2"/>
    <w:rsid w:val="00085AD4"/>
    <w:rsid w:val="00085BDA"/>
    <w:rsid w:val="00086B4D"/>
    <w:rsid w:val="00087062"/>
    <w:rsid w:val="00087B2C"/>
    <w:rsid w:val="00087E0C"/>
    <w:rsid w:val="000907A9"/>
    <w:rsid w:val="000915FB"/>
    <w:rsid w:val="00091B6B"/>
    <w:rsid w:val="00092CF8"/>
    <w:rsid w:val="00092E39"/>
    <w:rsid w:val="00092E3F"/>
    <w:rsid w:val="00094AB9"/>
    <w:rsid w:val="00094D84"/>
    <w:rsid w:val="00094F26"/>
    <w:rsid w:val="000953D8"/>
    <w:rsid w:val="00096D7A"/>
    <w:rsid w:val="00096D7F"/>
    <w:rsid w:val="00097445"/>
    <w:rsid w:val="0009765B"/>
    <w:rsid w:val="0009766D"/>
    <w:rsid w:val="000A036A"/>
    <w:rsid w:val="000A0CB9"/>
    <w:rsid w:val="000A2757"/>
    <w:rsid w:val="000A2C5E"/>
    <w:rsid w:val="000A32EB"/>
    <w:rsid w:val="000A3977"/>
    <w:rsid w:val="000A3A1B"/>
    <w:rsid w:val="000A419D"/>
    <w:rsid w:val="000A5AF3"/>
    <w:rsid w:val="000A799A"/>
    <w:rsid w:val="000A7AB4"/>
    <w:rsid w:val="000A7E86"/>
    <w:rsid w:val="000B0065"/>
    <w:rsid w:val="000B1CF7"/>
    <w:rsid w:val="000B2214"/>
    <w:rsid w:val="000B2CCF"/>
    <w:rsid w:val="000B3042"/>
    <w:rsid w:val="000B37F9"/>
    <w:rsid w:val="000B41C6"/>
    <w:rsid w:val="000B49FC"/>
    <w:rsid w:val="000B526A"/>
    <w:rsid w:val="000B5FF7"/>
    <w:rsid w:val="000B60BE"/>
    <w:rsid w:val="000B6954"/>
    <w:rsid w:val="000B7396"/>
    <w:rsid w:val="000B7497"/>
    <w:rsid w:val="000C0454"/>
    <w:rsid w:val="000C16A5"/>
    <w:rsid w:val="000C1E51"/>
    <w:rsid w:val="000C1E57"/>
    <w:rsid w:val="000C33E6"/>
    <w:rsid w:val="000C391F"/>
    <w:rsid w:val="000C45F0"/>
    <w:rsid w:val="000C610E"/>
    <w:rsid w:val="000C705B"/>
    <w:rsid w:val="000C70EF"/>
    <w:rsid w:val="000D0AE2"/>
    <w:rsid w:val="000D0CF3"/>
    <w:rsid w:val="000D1C5C"/>
    <w:rsid w:val="000D2CA0"/>
    <w:rsid w:val="000D3062"/>
    <w:rsid w:val="000D3216"/>
    <w:rsid w:val="000D3502"/>
    <w:rsid w:val="000D3BC7"/>
    <w:rsid w:val="000D3F26"/>
    <w:rsid w:val="000D3F83"/>
    <w:rsid w:val="000D5DD1"/>
    <w:rsid w:val="000D6902"/>
    <w:rsid w:val="000E0AB1"/>
    <w:rsid w:val="000E1B93"/>
    <w:rsid w:val="000E2243"/>
    <w:rsid w:val="000E3406"/>
    <w:rsid w:val="000E39FC"/>
    <w:rsid w:val="000E58FE"/>
    <w:rsid w:val="000E616B"/>
    <w:rsid w:val="000E6834"/>
    <w:rsid w:val="000E69D4"/>
    <w:rsid w:val="000E7269"/>
    <w:rsid w:val="000E7BAB"/>
    <w:rsid w:val="000E7D31"/>
    <w:rsid w:val="000E7E7B"/>
    <w:rsid w:val="000F0759"/>
    <w:rsid w:val="000F0DB1"/>
    <w:rsid w:val="000F1D96"/>
    <w:rsid w:val="000F1DBA"/>
    <w:rsid w:val="000F2C99"/>
    <w:rsid w:val="000F372B"/>
    <w:rsid w:val="000F46D1"/>
    <w:rsid w:val="000F4E00"/>
    <w:rsid w:val="000F53BE"/>
    <w:rsid w:val="000F5CD1"/>
    <w:rsid w:val="000F607F"/>
    <w:rsid w:val="000F6255"/>
    <w:rsid w:val="000F703B"/>
    <w:rsid w:val="000F761D"/>
    <w:rsid w:val="000F77E2"/>
    <w:rsid w:val="000F7AE2"/>
    <w:rsid w:val="001015A1"/>
    <w:rsid w:val="001017B1"/>
    <w:rsid w:val="00101F67"/>
    <w:rsid w:val="00102093"/>
    <w:rsid w:val="00103DF4"/>
    <w:rsid w:val="00105C05"/>
    <w:rsid w:val="00106544"/>
    <w:rsid w:val="00106A24"/>
    <w:rsid w:val="001078C9"/>
    <w:rsid w:val="00110B95"/>
    <w:rsid w:val="00111D49"/>
    <w:rsid w:val="00112698"/>
    <w:rsid w:val="00113A61"/>
    <w:rsid w:val="001156A0"/>
    <w:rsid w:val="00115819"/>
    <w:rsid w:val="001158DE"/>
    <w:rsid w:val="001177B4"/>
    <w:rsid w:val="00120512"/>
    <w:rsid w:val="0012054D"/>
    <w:rsid w:val="001213EB"/>
    <w:rsid w:val="0012293C"/>
    <w:rsid w:val="00122D6D"/>
    <w:rsid w:val="00122E99"/>
    <w:rsid w:val="001238E2"/>
    <w:rsid w:val="00123F5A"/>
    <w:rsid w:val="00125CEE"/>
    <w:rsid w:val="001260F4"/>
    <w:rsid w:val="00127113"/>
    <w:rsid w:val="001277EB"/>
    <w:rsid w:val="0013150D"/>
    <w:rsid w:val="00131551"/>
    <w:rsid w:val="00131E19"/>
    <w:rsid w:val="001322A8"/>
    <w:rsid w:val="001323C6"/>
    <w:rsid w:val="00132453"/>
    <w:rsid w:val="00132623"/>
    <w:rsid w:val="001330C6"/>
    <w:rsid w:val="0013438F"/>
    <w:rsid w:val="00134A2D"/>
    <w:rsid w:val="0013512C"/>
    <w:rsid w:val="00136D70"/>
    <w:rsid w:val="00137144"/>
    <w:rsid w:val="00137AB7"/>
    <w:rsid w:val="001401DF"/>
    <w:rsid w:val="00140D60"/>
    <w:rsid w:val="00141898"/>
    <w:rsid w:val="0014371A"/>
    <w:rsid w:val="001441DD"/>
    <w:rsid w:val="00144411"/>
    <w:rsid w:val="00144912"/>
    <w:rsid w:val="001460B1"/>
    <w:rsid w:val="001473B5"/>
    <w:rsid w:val="00147EBC"/>
    <w:rsid w:val="00150BD1"/>
    <w:rsid w:val="00151302"/>
    <w:rsid w:val="001514FE"/>
    <w:rsid w:val="00151548"/>
    <w:rsid w:val="00151D35"/>
    <w:rsid w:val="00152E35"/>
    <w:rsid w:val="00154957"/>
    <w:rsid w:val="001551A4"/>
    <w:rsid w:val="0015553C"/>
    <w:rsid w:val="0015573E"/>
    <w:rsid w:val="00155DF8"/>
    <w:rsid w:val="0016089A"/>
    <w:rsid w:val="001613B6"/>
    <w:rsid w:val="00161494"/>
    <w:rsid w:val="00161B90"/>
    <w:rsid w:val="00161FCB"/>
    <w:rsid w:val="001621DC"/>
    <w:rsid w:val="00162C5A"/>
    <w:rsid w:val="00162D26"/>
    <w:rsid w:val="0016351B"/>
    <w:rsid w:val="00163CD9"/>
    <w:rsid w:val="00164696"/>
    <w:rsid w:val="001661FC"/>
    <w:rsid w:val="00166B58"/>
    <w:rsid w:val="001677D2"/>
    <w:rsid w:val="00170245"/>
    <w:rsid w:val="00170252"/>
    <w:rsid w:val="00170DCE"/>
    <w:rsid w:val="00170EBE"/>
    <w:rsid w:val="0017105C"/>
    <w:rsid w:val="0017212F"/>
    <w:rsid w:val="0017293F"/>
    <w:rsid w:val="00172EA2"/>
    <w:rsid w:val="0017364A"/>
    <w:rsid w:val="00173AFF"/>
    <w:rsid w:val="00174736"/>
    <w:rsid w:val="00174808"/>
    <w:rsid w:val="00175011"/>
    <w:rsid w:val="001757E1"/>
    <w:rsid w:val="00175926"/>
    <w:rsid w:val="001760AF"/>
    <w:rsid w:val="001762AC"/>
    <w:rsid w:val="00176B41"/>
    <w:rsid w:val="00176E61"/>
    <w:rsid w:val="00180526"/>
    <w:rsid w:val="001805E3"/>
    <w:rsid w:val="00181787"/>
    <w:rsid w:val="00181F95"/>
    <w:rsid w:val="00182A1B"/>
    <w:rsid w:val="00183307"/>
    <w:rsid w:val="0018393C"/>
    <w:rsid w:val="0018402B"/>
    <w:rsid w:val="00184CC0"/>
    <w:rsid w:val="001854C9"/>
    <w:rsid w:val="00186C6E"/>
    <w:rsid w:val="00187A88"/>
    <w:rsid w:val="00187AC8"/>
    <w:rsid w:val="001902C4"/>
    <w:rsid w:val="00190658"/>
    <w:rsid w:val="00190B43"/>
    <w:rsid w:val="00190C3B"/>
    <w:rsid w:val="00191D02"/>
    <w:rsid w:val="0019234F"/>
    <w:rsid w:val="0019295C"/>
    <w:rsid w:val="00193036"/>
    <w:rsid w:val="00193357"/>
    <w:rsid w:val="00193659"/>
    <w:rsid w:val="001939D5"/>
    <w:rsid w:val="00193AF2"/>
    <w:rsid w:val="00194623"/>
    <w:rsid w:val="00195293"/>
    <w:rsid w:val="00196B92"/>
    <w:rsid w:val="00197638"/>
    <w:rsid w:val="001A1108"/>
    <w:rsid w:val="001A1142"/>
    <w:rsid w:val="001A1167"/>
    <w:rsid w:val="001A1787"/>
    <w:rsid w:val="001A1E10"/>
    <w:rsid w:val="001A3546"/>
    <w:rsid w:val="001A377D"/>
    <w:rsid w:val="001A6112"/>
    <w:rsid w:val="001A68BD"/>
    <w:rsid w:val="001A7FA5"/>
    <w:rsid w:val="001B146E"/>
    <w:rsid w:val="001B1A2C"/>
    <w:rsid w:val="001B1B95"/>
    <w:rsid w:val="001B21A0"/>
    <w:rsid w:val="001B4BE7"/>
    <w:rsid w:val="001B5387"/>
    <w:rsid w:val="001B665C"/>
    <w:rsid w:val="001B6F90"/>
    <w:rsid w:val="001B7421"/>
    <w:rsid w:val="001C08D3"/>
    <w:rsid w:val="001C10BA"/>
    <w:rsid w:val="001C2657"/>
    <w:rsid w:val="001C2D86"/>
    <w:rsid w:val="001C2D9E"/>
    <w:rsid w:val="001C3144"/>
    <w:rsid w:val="001C3F0C"/>
    <w:rsid w:val="001C490E"/>
    <w:rsid w:val="001C62CF"/>
    <w:rsid w:val="001C66ED"/>
    <w:rsid w:val="001C72D0"/>
    <w:rsid w:val="001C73BD"/>
    <w:rsid w:val="001C7601"/>
    <w:rsid w:val="001C761B"/>
    <w:rsid w:val="001D0012"/>
    <w:rsid w:val="001D0168"/>
    <w:rsid w:val="001D042D"/>
    <w:rsid w:val="001D051C"/>
    <w:rsid w:val="001D1FC3"/>
    <w:rsid w:val="001D314F"/>
    <w:rsid w:val="001D3226"/>
    <w:rsid w:val="001D4954"/>
    <w:rsid w:val="001D4CE4"/>
    <w:rsid w:val="001D527F"/>
    <w:rsid w:val="001D5D54"/>
    <w:rsid w:val="001D5E8E"/>
    <w:rsid w:val="001D7164"/>
    <w:rsid w:val="001D7A88"/>
    <w:rsid w:val="001E1228"/>
    <w:rsid w:val="001E16A2"/>
    <w:rsid w:val="001E266F"/>
    <w:rsid w:val="001E2899"/>
    <w:rsid w:val="001E2A17"/>
    <w:rsid w:val="001E2CFA"/>
    <w:rsid w:val="001E77FA"/>
    <w:rsid w:val="001E7C19"/>
    <w:rsid w:val="001E7C51"/>
    <w:rsid w:val="001F0DB3"/>
    <w:rsid w:val="001F1401"/>
    <w:rsid w:val="001F1C59"/>
    <w:rsid w:val="001F2A80"/>
    <w:rsid w:val="001F40DC"/>
    <w:rsid w:val="001F433F"/>
    <w:rsid w:val="001F5404"/>
    <w:rsid w:val="001F574B"/>
    <w:rsid w:val="001F73DF"/>
    <w:rsid w:val="001F73E0"/>
    <w:rsid w:val="001F7694"/>
    <w:rsid w:val="001F777C"/>
    <w:rsid w:val="00200E86"/>
    <w:rsid w:val="00201134"/>
    <w:rsid w:val="0020139C"/>
    <w:rsid w:val="0020268D"/>
    <w:rsid w:val="002028D8"/>
    <w:rsid w:val="00202AE8"/>
    <w:rsid w:val="00202D31"/>
    <w:rsid w:val="00202E02"/>
    <w:rsid w:val="00203A65"/>
    <w:rsid w:val="00203A74"/>
    <w:rsid w:val="0020424D"/>
    <w:rsid w:val="002049BE"/>
    <w:rsid w:val="00205210"/>
    <w:rsid w:val="002052AC"/>
    <w:rsid w:val="00205FAB"/>
    <w:rsid w:val="00207B0B"/>
    <w:rsid w:val="00207F99"/>
    <w:rsid w:val="00212D80"/>
    <w:rsid w:val="002139D1"/>
    <w:rsid w:val="002139E0"/>
    <w:rsid w:val="002143D9"/>
    <w:rsid w:val="002145E8"/>
    <w:rsid w:val="002148DD"/>
    <w:rsid w:val="0021707B"/>
    <w:rsid w:val="002171DA"/>
    <w:rsid w:val="00217ADA"/>
    <w:rsid w:val="00222000"/>
    <w:rsid w:val="00222405"/>
    <w:rsid w:val="002237F4"/>
    <w:rsid w:val="00224505"/>
    <w:rsid w:val="002253FA"/>
    <w:rsid w:val="0022729B"/>
    <w:rsid w:val="002302ED"/>
    <w:rsid w:val="002302FF"/>
    <w:rsid w:val="00231DBD"/>
    <w:rsid w:val="00232C06"/>
    <w:rsid w:val="00233651"/>
    <w:rsid w:val="00233DCC"/>
    <w:rsid w:val="00235D87"/>
    <w:rsid w:val="00236317"/>
    <w:rsid w:val="00236882"/>
    <w:rsid w:val="00236C8F"/>
    <w:rsid w:val="00237E72"/>
    <w:rsid w:val="00240E58"/>
    <w:rsid w:val="0024119D"/>
    <w:rsid w:val="002427BD"/>
    <w:rsid w:val="00243991"/>
    <w:rsid w:val="002446A0"/>
    <w:rsid w:val="002450F3"/>
    <w:rsid w:val="002452AB"/>
    <w:rsid w:val="002452EF"/>
    <w:rsid w:val="002457CD"/>
    <w:rsid w:val="00245E6F"/>
    <w:rsid w:val="002462EA"/>
    <w:rsid w:val="00246D08"/>
    <w:rsid w:val="00247190"/>
    <w:rsid w:val="00247F43"/>
    <w:rsid w:val="002509C2"/>
    <w:rsid w:val="00252D41"/>
    <w:rsid w:val="0025306A"/>
    <w:rsid w:val="0025364F"/>
    <w:rsid w:val="0025465C"/>
    <w:rsid w:val="00255324"/>
    <w:rsid w:val="002579CF"/>
    <w:rsid w:val="0026028F"/>
    <w:rsid w:val="00263AB0"/>
    <w:rsid w:val="00264C09"/>
    <w:rsid w:val="00265072"/>
    <w:rsid w:val="002674A1"/>
    <w:rsid w:val="00267DD8"/>
    <w:rsid w:val="00270C12"/>
    <w:rsid w:val="00271279"/>
    <w:rsid w:val="0027141A"/>
    <w:rsid w:val="00272213"/>
    <w:rsid w:val="00273884"/>
    <w:rsid w:val="00274324"/>
    <w:rsid w:val="002746F2"/>
    <w:rsid w:val="00275589"/>
    <w:rsid w:val="002766EE"/>
    <w:rsid w:val="00276CEB"/>
    <w:rsid w:val="00276DAA"/>
    <w:rsid w:val="002773AD"/>
    <w:rsid w:val="00277CE7"/>
    <w:rsid w:val="00280DB1"/>
    <w:rsid w:val="00280F00"/>
    <w:rsid w:val="00282219"/>
    <w:rsid w:val="0028289A"/>
    <w:rsid w:val="002833A2"/>
    <w:rsid w:val="00284609"/>
    <w:rsid w:val="00284BFC"/>
    <w:rsid w:val="0028551A"/>
    <w:rsid w:val="00285577"/>
    <w:rsid w:val="00285C57"/>
    <w:rsid w:val="00287A4C"/>
    <w:rsid w:val="00287E63"/>
    <w:rsid w:val="0029064B"/>
    <w:rsid w:val="00291392"/>
    <w:rsid w:val="00293678"/>
    <w:rsid w:val="002936A6"/>
    <w:rsid w:val="00293870"/>
    <w:rsid w:val="00293E5A"/>
    <w:rsid w:val="00293E88"/>
    <w:rsid w:val="0029435F"/>
    <w:rsid w:val="002943A7"/>
    <w:rsid w:val="002961C9"/>
    <w:rsid w:val="00297798"/>
    <w:rsid w:val="00297FB2"/>
    <w:rsid w:val="002A026E"/>
    <w:rsid w:val="002A0461"/>
    <w:rsid w:val="002A165D"/>
    <w:rsid w:val="002A16E3"/>
    <w:rsid w:val="002A1D4C"/>
    <w:rsid w:val="002A20A9"/>
    <w:rsid w:val="002A297A"/>
    <w:rsid w:val="002A2CF1"/>
    <w:rsid w:val="002A37EE"/>
    <w:rsid w:val="002A44D1"/>
    <w:rsid w:val="002A4DA0"/>
    <w:rsid w:val="002A66D0"/>
    <w:rsid w:val="002A697B"/>
    <w:rsid w:val="002A6D42"/>
    <w:rsid w:val="002A7894"/>
    <w:rsid w:val="002A7961"/>
    <w:rsid w:val="002A7AD6"/>
    <w:rsid w:val="002B0368"/>
    <w:rsid w:val="002B0AD5"/>
    <w:rsid w:val="002B1041"/>
    <w:rsid w:val="002B399B"/>
    <w:rsid w:val="002B4FD1"/>
    <w:rsid w:val="002B5CD4"/>
    <w:rsid w:val="002B5CE1"/>
    <w:rsid w:val="002B5F86"/>
    <w:rsid w:val="002C0136"/>
    <w:rsid w:val="002C027C"/>
    <w:rsid w:val="002C0938"/>
    <w:rsid w:val="002C1E43"/>
    <w:rsid w:val="002C22EE"/>
    <w:rsid w:val="002C43E8"/>
    <w:rsid w:val="002C6293"/>
    <w:rsid w:val="002C6F05"/>
    <w:rsid w:val="002C7274"/>
    <w:rsid w:val="002C7753"/>
    <w:rsid w:val="002D0123"/>
    <w:rsid w:val="002D06A6"/>
    <w:rsid w:val="002D2040"/>
    <w:rsid w:val="002D2CC4"/>
    <w:rsid w:val="002D348E"/>
    <w:rsid w:val="002D4367"/>
    <w:rsid w:val="002D4C1B"/>
    <w:rsid w:val="002D5122"/>
    <w:rsid w:val="002D6264"/>
    <w:rsid w:val="002D6615"/>
    <w:rsid w:val="002D75FF"/>
    <w:rsid w:val="002D7E87"/>
    <w:rsid w:val="002E07B8"/>
    <w:rsid w:val="002E1C7D"/>
    <w:rsid w:val="002E1D91"/>
    <w:rsid w:val="002E27D2"/>
    <w:rsid w:val="002E2CB4"/>
    <w:rsid w:val="002E3AA0"/>
    <w:rsid w:val="002E3D73"/>
    <w:rsid w:val="002E519A"/>
    <w:rsid w:val="002E583A"/>
    <w:rsid w:val="002E59AF"/>
    <w:rsid w:val="002E6B34"/>
    <w:rsid w:val="002E715F"/>
    <w:rsid w:val="002F0726"/>
    <w:rsid w:val="002F08D6"/>
    <w:rsid w:val="002F094E"/>
    <w:rsid w:val="002F09E8"/>
    <w:rsid w:val="002F0A87"/>
    <w:rsid w:val="002F0FF0"/>
    <w:rsid w:val="002F12A6"/>
    <w:rsid w:val="002F16E2"/>
    <w:rsid w:val="002F1D15"/>
    <w:rsid w:val="002F2172"/>
    <w:rsid w:val="002F2D71"/>
    <w:rsid w:val="002F3222"/>
    <w:rsid w:val="002F44DE"/>
    <w:rsid w:val="002F540D"/>
    <w:rsid w:val="002F61F2"/>
    <w:rsid w:val="002F6E61"/>
    <w:rsid w:val="002F706C"/>
    <w:rsid w:val="002F77CE"/>
    <w:rsid w:val="002F7AFD"/>
    <w:rsid w:val="002F7B6A"/>
    <w:rsid w:val="002F7D5A"/>
    <w:rsid w:val="00300287"/>
    <w:rsid w:val="0030067B"/>
    <w:rsid w:val="003019A0"/>
    <w:rsid w:val="00301F69"/>
    <w:rsid w:val="00303042"/>
    <w:rsid w:val="00303075"/>
    <w:rsid w:val="00303162"/>
    <w:rsid w:val="00303449"/>
    <w:rsid w:val="00305116"/>
    <w:rsid w:val="003057E3"/>
    <w:rsid w:val="00307DAC"/>
    <w:rsid w:val="0031184C"/>
    <w:rsid w:val="00311C1C"/>
    <w:rsid w:val="00312CFF"/>
    <w:rsid w:val="003136FF"/>
    <w:rsid w:val="0031401F"/>
    <w:rsid w:val="0031478E"/>
    <w:rsid w:val="003172E5"/>
    <w:rsid w:val="00321E9D"/>
    <w:rsid w:val="0032441E"/>
    <w:rsid w:val="00324604"/>
    <w:rsid w:val="00325374"/>
    <w:rsid w:val="003254B9"/>
    <w:rsid w:val="00325D8E"/>
    <w:rsid w:val="00325EAA"/>
    <w:rsid w:val="00326728"/>
    <w:rsid w:val="0032694B"/>
    <w:rsid w:val="00327A06"/>
    <w:rsid w:val="00327A38"/>
    <w:rsid w:val="0033011D"/>
    <w:rsid w:val="0033090E"/>
    <w:rsid w:val="00330E26"/>
    <w:rsid w:val="003310DE"/>
    <w:rsid w:val="003329CA"/>
    <w:rsid w:val="00334C87"/>
    <w:rsid w:val="00335213"/>
    <w:rsid w:val="0033579C"/>
    <w:rsid w:val="00336106"/>
    <w:rsid w:val="00336D10"/>
    <w:rsid w:val="00337DC0"/>
    <w:rsid w:val="00340EFC"/>
    <w:rsid w:val="00340F89"/>
    <w:rsid w:val="00341B39"/>
    <w:rsid w:val="00341F7E"/>
    <w:rsid w:val="00342D1A"/>
    <w:rsid w:val="003435B2"/>
    <w:rsid w:val="00343852"/>
    <w:rsid w:val="00343D6B"/>
    <w:rsid w:val="003446C6"/>
    <w:rsid w:val="00344D24"/>
    <w:rsid w:val="00344DD7"/>
    <w:rsid w:val="003451DF"/>
    <w:rsid w:val="00345233"/>
    <w:rsid w:val="00345652"/>
    <w:rsid w:val="0034593C"/>
    <w:rsid w:val="00346D50"/>
    <w:rsid w:val="003473D8"/>
    <w:rsid w:val="00347D29"/>
    <w:rsid w:val="003521A7"/>
    <w:rsid w:val="0035244A"/>
    <w:rsid w:val="00352D75"/>
    <w:rsid w:val="00353831"/>
    <w:rsid w:val="00353BB6"/>
    <w:rsid w:val="00353C86"/>
    <w:rsid w:val="00354AAB"/>
    <w:rsid w:val="00354EA0"/>
    <w:rsid w:val="00354EE8"/>
    <w:rsid w:val="003555FA"/>
    <w:rsid w:val="00356BE3"/>
    <w:rsid w:val="00357CF7"/>
    <w:rsid w:val="003606C9"/>
    <w:rsid w:val="00360763"/>
    <w:rsid w:val="00360F04"/>
    <w:rsid w:val="00361E06"/>
    <w:rsid w:val="00361FEA"/>
    <w:rsid w:val="00363060"/>
    <w:rsid w:val="00365D3D"/>
    <w:rsid w:val="00365FE5"/>
    <w:rsid w:val="003676A8"/>
    <w:rsid w:val="003709E6"/>
    <w:rsid w:val="00370B9D"/>
    <w:rsid w:val="00371A54"/>
    <w:rsid w:val="00371DA1"/>
    <w:rsid w:val="00372896"/>
    <w:rsid w:val="00372941"/>
    <w:rsid w:val="00372D21"/>
    <w:rsid w:val="003748BF"/>
    <w:rsid w:val="003757DF"/>
    <w:rsid w:val="003759CE"/>
    <w:rsid w:val="00376E9F"/>
    <w:rsid w:val="00376F18"/>
    <w:rsid w:val="0037711C"/>
    <w:rsid w:val="003778C9"/>
    <w:rsid w:val="003802A0"/>
    <w:rsid w:val="003807FB"/>
    <w:rsid w:val="00380AD0"/>
    <w:rsid w:val="003812DA"/>
    <w:rsid w:val="003825BB"/>
    <w:rsid w:val="003827B3"/>
    <w:rsid w:val="00382A52"/>
    <w:rsid w:val="00382AA5"/>
    <w:rsid w:val="00382D30"/>
    <w:rsid w:val="00383362"/>
    <w:rsid w:val="00383AB6"/>
    <w:rsid w:val="00383E97"/>
    <w:rsid w:val="00385ED1"/>
    <w:rsid w:val="00385F4E"/>
    <w:rsid w:val="00386079"/>
    <w:rsid w:val="00386689"/>
    <w:rsid w:val="00386B7A"/>
    <w:rsid w:val="00387BD5"/>
    <w:rsid w:val="00390CE6"/>
    <w:rsid w:val="00390DFC"/>
    <w:rsid w:val="0039128D"/>
    <w:rsid w:val="00391909"/>
    <w:rsid w:val="00391D9B"/>
    <w:rsid w:val="00392A32"/>
    <w:rsid w:val="00392B0C"/>
    <w:rsid w:val="0039310B"/>
    <w:rsid w:val="00393340"/>
    <w:rsid w:val="003936B8"/>
    <w:rsid w:val="00393F69"/>
    <w:rsid w:val="003946FD"/>
    <w:rsid w:val="0039538A"/>
    <w:rsid w:val="00395882"/>
    <w:rsid w:val="00395A28"/>
    <w:rsid w:val="003A27A6"/>
    <w:rsid w:val="003A29F3"/>
    <w:rsid w:val="003A2EF1"/>
    <w:rsid w:val="003A3393"/>
    <w:rsid w:val="003A3F57"/>
    <w:rsid w:val="003A46C1"/>
    <w:rsid w:val="003A4CD0"/>
    <w:rsid w:val="003A560B"/>
    <w:rsid w:val="003A57E7"/>
    <w:rsid w:val="003A676C"/>
    <w:rsid w:val="003A71DB"/>
    <w:rsid w:val="003B29EC"/>
    <w:rsid w:val="003B2D4A"/>
    <w:rsid w:val="003B36CD"/>
    <w:rsid w:val="003B405B"/>
    <w:rsid w:val="003B4202"/>
    <w:rsid w:val="003B4674"/>
    <w:rsid w:val="003B554E"/>
    <w:rsid w:val="003C1049"/>
    <w:rsid w:val="003C274A"/>
    <w:rsid w:val="003C34FC"/>
    <w:rsid w:val="003C3868"/>
    <w:rsid w:val="003C516A"/>
    <w:rsid w:val="003C68AB"/>
    <w:rsid w:val="003C6B4A"/>
    <w:rsid w:val="003C708B"/>
    <w:rsid w:val="003C7A16"/>
    <w:rsid w:val="003D225D"/>
    <w:rsid w:val="003D2AAB"/>
    <w:rsid w:val="003D2AFE"/>
    <w:rsid w:val="003D3699"/>
    <w:rsid w:val="003D4593"/>
    <w:rsid w:val="003D4717"/>
    <w:rsid w:val="003D4BB4"/>
    <w:rsid w:val="003D52CB"/>
    <w:rsid w:val="003D6F82"/>
    <w:rsid w:val="003D70BD"/>
    <w:rsid w:val="003D71C4"/>
    <w:rsid w:val="003D7396"/>
    <w:rsid w:val="003D764E"/>
    <w:rsid w:val="003E05B9"/>
    <w:rsid w:val="003E0E2D"/>
    <w:rsid w:val="003E1C5F"/>
    <w:rsid w:val="003E296B"/>
    <w:rsid w:val="003E3061"/>
    <w:rsid w:val="003E35CA"/>
    <w:rsid w:val="003E42AD"/>
    <w:rsid w:val="003E554A"/>
    <w:rsid w:val="003E5586"/>
    <w:rsid w:val="003E56ED"/>
    <w:rsid w:val="003E5F56"/>
    <w:rsid w:val="003E66EF"/>
    <w:rsid w:val="003E6F16"/>
    <w:rsid w:val="003F0503"/>
    <w:rsid w:val="003F06A4"/>
    <w:rsid w:val="003F0B7A"/>
    <w:rsid w:val="003F1D99"/>
    <w:rsid w:val="003F1F33"/>
    <w:rsid w:val="003F3BE9"/>
    <w:rsid w:val="003F4AB5"/>
    <w:rsid w:val="003F6AEE"/>
    <w:rsid w:val="003F7332"/>
    <w:rsid w:val="00401031"/>
    <w:rsid w:val="00402100"/>
    <w:rsid w:val="00402358"/>
    <w:rsid w:val="00402CFE"/>
    <w:rsid w:val="004031FD"/>
    <w:rsid w:val="004035E5"/>
    <w:rsid w:val="0040768B"/>
    <w:rsid w:val="004102CC"/>
    <w:rsid w:val="004104A0"/>
    <w:rsid w:val="004107C9"/>
    <w:rsid w:val="004119B7"/>
    <w:rsid w:val="00411A19"/>
    <w:rsid w:val="00412783"/>
    <w:rsid w:val="004132F2"/>
    <w:rsid w:val="00413933"/>
    <w:rsid w:val="00413F66"/>
    <w:rsid w:val="004143A9"/>
    <w:rsid w:val="00415CBD"/>
    <w:rsid w:val="00415D49"/>
    <w:rsid w:val="0041637C"/>
    <w:rsid w:val="0041703A"/>
    <w:rsid w:val="00417765"/>
    <w:rsid w:val="00420E0E"/>
    <w:rsid w:val="0042111B"/>
    <w:rsid w:val="00421AFD"/>
    <w:rsid w:val="00421B2A"/>
    <w:rsid w:val="00421C98"/>
    <w:rsid w:val="00422564"/>
    <w:rsid w:val="00422AD6"/>
    <w:rsid w:val="00422AED"/>
    <w:rsid w:val="00423990"/>
    <w:rsid w:val="00423AC4"/>
    <w:rsid w:val="00423E8E"/>
    <w:rsid w:val="00424103"/>
    <w:rsid w:val="004248C1"/>
    <w:rsid w:val="004254DE"/>
    <w:rsid w:val="00425C29"/>
    <w:rsid w:val="00426115"/>
    <w:rsid w:val="00426144"/>
    <w:rsid w:val="004270DC"/>
    <w:rsid w:val="00427499"/>
    <w:rsid w:val="00427540"/>
    <w:rsid w:val="00427A26"/>
    <w:rsid w:val="00431959"/>
    <w:rsid w:val="004321F2"/>
    <w:rsid w:val="0043243B"/>
    <w:rsid w:val="00432795"/>
    <w:rsid w:val="004331B8"/>
    <w:rsid w:val="00433974"/>
    <w:rsid w:val="00434010"/>
    <w:rsid w:val="0043586B"/>
    <w:rsid w:val="00435FCB"/>
    <w:rsid w:val="00436610"/>
    <w:rsid w:val="0043773E"/>
    <w:rsid w:val="0043792C"/>
    <w:rsid w:val="00437CBA"/>
    <w:rsid w:val="00437F5D"/>
    <w:rsid w:val="00441015"/>
    <w:rsid w:val="004411C0"/>
    <w:rsid w:val="00442859"/>
    <w:rsid w:val="00442A37"/>
    <w:rsid w:val="00442C22"/>
    <w:rsid w:val="0044352A"/>
    <w:rsid w:val="00446265"/>
    <w:rsid w:val="00446943"/>
    <w:rsid w:val="0044767A"/>
    <w:rsid w:val="004503B4"/>
    <w:rsid w:val="00450A32"/>
    <w:rsid w:val="0045189A"/>
    <w:rsid w:val="004536B2"/>
    <w:rsid w:val="004539DC"/>
    <w:rsid w:val="00454482"/>
    <w:rsid w:val="00460127"/>
    <w:rsid w:val="00460C72"/>
    <w:rsid w:val="004618CE"/>
    <w:rsid w:val="00462307"/>
    <w:rsid w:val="004643A0"/>
    <w:rsid w:val="004646E8"/>
    <w:rsid w:val="00464C43"/>
    <w:rsid w:val="00464FE3"/>
    <w:rsid w:val="0046667F"/>
    <w:rsid w:val="00466909"/>
    <w:rsid w:val="00466983"/>
    <w:rsid w:val="004678DB"/>
    <w:rsid w:val="00467E52"/>
    <w:rsid w:val="00467F0B"/>
    <w:rsid w:val="0047016D"/>
    <w:rsid w:val="00470428"/>
    <w:rsid w:val="004713B7"/>
    <w:rsid w:val="00471BA0"/>
    <w:rsid w:val="00471BE9"/>
    <w:rsid w:val="00471C63"/>
    <w:rsid w:val="00472AD8"/>
    <w:rsid w:val="00472B5D"/>
    <w:rsid w:val="00473FC0"/>
    <w:rsid w:val="0047520B"/>
    <w:rsid w:val="00480201"/>
    <w:rsid w:val="004813DF"/>
    <w:rsid w:val="00481D7C"/>
    <w:rsid w:val="00482D0F"/>
    <w:rsid w:val="004834C9"/>
    <w:rsid w:val="0048376C"/>
    <w:rsid w:val="004845FC"/>
    <w:rsid w:val="00485B13"/>
    <w:rsid w:val="00485ED8"/>
    <w:rsid w:val="00485FBD"/>
    <w:rsid w:val="00487605"/>
    <w:rsid w:val="00487BF1"/>
    <w:rsid w:val="00487E7F"/>
    <w:rsid w:val="00490A95"/>
    <w:rsid w:val="00491186"/>
    <w:rsid w:val="004911C6"/>
    <w:rsid w:val="00491437"/>
    <w:rsid w:val="00493D16"/>
    <w:rsid w:val="00493DAB"/>
    <w:rsid w:val="0049441E"/>
    <w:rsid w:val="00494704"/>
    <w:rsid w:val="0049557F"/>
    <w:rsid w:val="004966E3"/>
    <w:rsid w:val="00496BCE"/>
    <w:rsid w:val="00497423"/>
    <w:rsid w:val="004978E9"/>
    <w:rsid w:val="0049793E"/>
    <w:rsid w:val="00497A25"/>
    <w:rsid w:val="004A017E"/>
    <w:rsid w:val="004A06EF"/>
    <w:rsid w:val="004A0DB0"/>
    <w:rsid w:val="004A0FE9"/>
    <w:rsid w:val="004A11E6"/>
    <w:rsid w:val="004A124A"/>
    <w:rsid w:val="004A1BBE"/>
    <w:rsid w:val="004A3C89"/>
    <w:rsid w:val="004A3E0D"/>
    <w:rsid w:val="004A4817"/>
    <w:rsid w:val="004A496D"/>
    <w:rsid w:val="004A4AAA"/>
    <w:rsid w:val="004A4D23"/>
    <w:rsid w:val="004A67F4"/>
    <w:rsid w:val="004A7648"/>
    <w:rsid w:val="004B09DD"/>
    <w:rsid w:val="004B2E1B"/>
    <w:rsid w:val="004B3904"/>
    <w:rsid w:val="004B3F85"/>
    <w:rsid w:val="004B4ADE"/>
    <w:rsid w:val="004B5FAA"/>
    <w:rsid w:val="004B631F"/>
    <w:rsid w:val="004B6EAB"/>
    <w:rsid w:val="004B7288"/>
    <w:rsid w:val="004B73C0"/>
    <w:rsid w:val="004C01A9"/>
    <w:rsid w:val="004C0D8C"/>
    <w:rsid w:val="004C1D5C"/>
    <w:rsid w:val="004C2259"/>
    <w:rsid w:val="004C28DC"/>
    <w:rsid w:val="004C2A0E"/>
    <w:rsid w:val="004C45DB"/>
    <w:rsid w:val="004C53D6"/>
    <w:rsid w:val="004C680F"/>
    <w:rsid w:val="004C7169"/>
    <w:rsid w:val="004D0738"/>
    <w:rsid w:val="004D21E4"/>
    <w:rsid w:val="004D2272"/>
    <w:rsid w:val="004D2B69"/>
    <w:rsid w:val="004D2EAE"/>
    <w:rsid w:val="004D487B"/>
    <w:rsid w:val="004D53B0"/>
    <w:rsid w:val="004D53B2"/>
    <w:rsid w:val="004D5503"/>
    <w:rsid w:val="004D5672"/>
    <w:rsid w:val="004D6342"/>
    <w:rsid w:val="004D70B2"/>
    <w:rsid w:val="004D7C18"/>
    <w:rsid w:val="004D7E1A"/>
    <w:rsid w:val="004E093B"/>
    <w:rsid w:val="004E1A48"/>
    <w:rsid w:val="004E2C65"/>
    <w:rsid w:val="004E37F6"/>
    <w:rsid w:val="004E5DEF"/>
    <w:rsid w:val="004E63D0"/>
    <w:rsid w:val="004E6936"/>
    <w:rsid w:val="004E7B69"/>
    <w:rsid w:val="004F0DD6"/>
    <w:rsid w:val="004F16A2"/>
    <w:rsid w:val="004F189E"/>
    <w:rsid w:val="004F385E"/>
    <w:rsid w:val="004F3B37"/>
    <w:rsid w:val="004F42B1"/>
    <w:rsid w:val="004F50B7"/>
    <w:rsid w:val="004F5ABE"/>
    <w:rsid w:val="004F6B1E"/>
    <w:rsid w:val="004F72C9"/>
    <w:rsid w:val="004F7DAE"/>
    <w:rsid w:val="004F7F84"/>
    <w:rsid w:val="0050053F"/>
    <w:rsid w:val="005005C5"/>
    <w:rsid w:val="00502203"/>
    <w:rsid w:val="005025A0"/>
    <w:rsid w:val="0050421C"/>
    <w:rsid w:val="00504EFE"/>
    <w:rsid w:val="005054C7"/>
    <w:rsid w:val="005059C3"/>
    <w:rsid w:val="00506205"/>
    <w:rsid w:val="00506A73"/>
    <w:rsid w:val="00506A93"/>
    <w:rsid w:val="00506AAB"/>
    <w:rsid w:val="00506ACB"/>
    <w:rsid w:val="00506B0D"/>
    <w:rsid w:val="00506C7E"/>
    <w:rsid w:val="00510167"/>
    <w:rsid w:val="005103A9"/>
    <w:rsid w:val="00510801"/>
    <w:rsid w:val="00510C7C"/>
    <w:rsid w:val="005115D0"/>
    <w:rsid w:val="0051241E"/>
    <w:rsid w:val="00512636"/>
    <w:rsid w:val="00513095"/>
    <w:rsid w:val="00514169"/>
    <w:rsid w:val="0051462B"/>
    <w:rsid w:val="005148A4"/>
    <w:rsid w:val="005148E5"/>
    <w:rsid w:val="0051496A"/>
    <w:rsid w:val="00514C21"/>
    <w:rsid w:val="00515164"/>
    <w:rsid w:val="00515429"/>
    <w:rsid w:val="0051677D"/>
    <w:rsid w:val="00520288"/>
    <w:rsid w:val="0052091E"/>
    <w:rsid w:val="00520D8D"/>
    <w:rsid w:val="00520D96"/>
    <w:rsid w:val="0052192B"/>
    <w:rsid w:val="00521FB3"/>
    <w:rsid w:val="0052213A"/>
    <w:rsid w:val="0052301E"/>
    <w:rsid w:val="0052348B"/>
    <w:rsid w:val="0052501A"/>
    <w:rsid w:val="0052524D"/>
    <w:rsid w:val="005258E3"/>
    <w:rsid w:val="0052634A"/>
    <w:rsid w:val="00526E49"/>
    <w:rsid w:val="00527371"/>
    <w:rsid w:val="00527F6A"/>
    <w:rsid w:val="00530953"/>
    <w:rsid w:val="0053171D"/>
    <w:rsid w:val="005323A5"/>
    <w:rsid w:val="00532869"/>
    <w:rsid w:val="0053305E"/>
    <w:rsid w:val="0053307B"/>
    <w:rsid w:val="005331B1"/>
    <w:rsid w:val="00533636"/>
    <w:rsid w:val="00533F85"/>
    <w:rsid w:val="00534032"/>
    <w:rsid w:val="005358C1"/>
    <w:rsid w:val="00535A20"/>
    <w:rsid w:val="00535C06"/>
    <w:rsid w:val="005364C5"/>
    <w:rsid w:val="005366A9"/>
    <w:rsid w:val="00537628"/>
    <w:rsid w:val="005376A7"/>
    <w:rsid w:val="0054055D"/>
    <w:rsid w:val="00540932"/>
    <w:rsid w:val="00540DBA"/>
    <w:rsid w:val="0054104E"/>
    <w:rsid w:val="005410F4"/>
    <w:rsid w:val="0054228E"/>
    <w:rsid w:val="005437CD"/>
    <w:rsid w:val="00543843"/>
    <w:rsid w:val="00543A4F"/>
    <w:rsid w:val="00544E2C"/>
    <w:rsid w:val="00546BC9"/>
    <w:rsid w:val="00546F60"/>
    <w:rsid w:val="005473E6"/>
    <w:rsid w:val="005477EC"/>
    <w:rsid w:val="00547D1E"/>
    <w:rsid w:val="00551389"/>
    <w:rsid w:val="005513A6"/>
    <w:rsid w:val="00551BE1"/>
    <w:rsid w:val="00552971"/>
    <w:rsid w:val="00552AFE"/>
    <w:rsid w:val="005530B5"/>
    <w:rsid w:val="00553512"/>
    <w:rsid w:val="00553A93"/>
    <w:rsid w:val="005550E1"/>
    <w:rsid w:val="005555D8"/>
    <w:rsid w:val="00556A7B"/>
    <w:rsid w:val="00556CFE"/>
    <w:rsid w:val="00556DE0"/>
    <w:rsid w:val="00557C9B"/>
    <w:rsid w:val="005606F2"/>
    <w:rsid w:val="00560E03"/>
    <w:rsid w:val="00561869"/>
    <w:rsid w:val="00561CDF"/>
    <w:rsid w:val="0056272F"/>
    <w:rsid w:val="0056345C"/>
    <w:rsid w:val="00564203"/>
    <w:rsid w:val="005651A8"/>
    <w:rsid w:val="00565265"/>
    <w:rsid w:val="0056608A"/>
    <w:rsid w:val="0056679A"/>
    <w:rsid w:val="005669DE"/>
    <w:rsid w:val="00566DCB"/>
    <w:rsid w:val="00566EDF"/>
    <w:rsid w:val="00567861"/>
    <w:rsid w:val="00570276"/>
    <w:rsid w:val="00570D9F"/>
    <w:rsid w:val="00573D09"/>
    <w:rsid w:val="0057507F"/>
    <w:rsid w:val="00575A1C"/>
    <w:rsid w:val="0057680D"/>
    <w:rsid w:val="00576B40"/>
    <w:rsid w:val="00576C1C"/>
    <w:rsid w:val="00577100"/>
    <w:rsid w:val="00577A6B"/>
    <w:rsid w:val="00580C0D"/>
    <w:rsid w:val="005812A4"/>
    <w:rsid w:val="00581993"/>
    <w:rsid w:val="00581AB8"/>
    <w:rsid w:val="00582B78"/>
    <w:rsid w:val="00582D2A"/>
    <w:rsid w:val="005839EA"/>
    <w:rsid w:val="00583CED"/>
    <w:rsid w:val="00585E23"/>
    <w:rsid w:val="0058618C"/>
    <w:rsid w:val="00586858"/>
    <w:rsid w:val="00587C2B"/>
    <w:rsid w:val="00590FA1"/>
    <w:rsid w:val="005913EE"/>
    <w:rsid w:val="005917E1"/>
    <w:rsid w:val="00591C93"/>
    <w:rsid w:val="00591D4D"/>
    <w:rsid w:val="00591E03"/>
    <w:rsid w:val="00592FD6"/>
    <w:rsid w:val="00593E24"/>
    <w:rsid w:val="0059538E"/>
    <w:rsid w:val="0059549F"/>
    <w:rsid w:val="00596AEF"/>
    <w:rsid w:val="00597EE7"/>
    <w:rsid w:val="005A14B8"/>
    <w:rsid w:val="005A30C6"/>
    <w:rsid w:val="005A3563"/>
    <w:rsid w:val="005A3AF7"/>
    <w:rsid w:val="005A547F"/>
    <w:rsid w:val="005A6D04"/>
    <w:rsid w:val="005A735E"/>
    <w:rsid w:val="005A752B"/>
    <w:rsid w:val="005A7625"/>
    <w:rsid w:val="005A79BF"/>
    <w:rsid w:val="005A7F03"/>
    <w:rsid w:val="005B06A1"/>
    <w:rsid w:val="005B089C"/>
    <w:rsid w:val="005B0AB5"/>
    <w:rsid w:val="005B1996"/>
    <w:rsid w:val="005B1A1F"/>
    <w:rsid w:val="005B1A91"/>
    <w:rsid w:val="005B1CF8"/>
    <w:rsid w:val="005B29B6"/>
    <w:rsid w:val="005B2A24"/>
    <w:rsid w:val="005B3286"/>
    <w:rsid w:val="005B3D5F"/>
    <w:rsid w:val="005B4244"/>
    <w:rsid w:val="005B47A2"/>
    <w:rsid w:val="005B5736"/>
    <w:rsid w:val="005B5883"/>
    <w:rsid w:val="005B5A7B"/>
    <w:rsid w:val="005B5B22"/>
    <w:rsid w:val="005B5D80"/>
    <w:rsid w:val="005B75A2"/>
    <w:rsid w:val="005B75D1"/>
    <w:rsid w:val="005B7E9B"/>
    <w:rsid w:val="005C0597"/>
    <w:rsid w:val="005C0791"/>
    <w:rsid w:val="005C0DA0"/>
    <w:rsid w:val="005C1630"/>
    <w:rsid w:val="005C1F4B"/>
    <w:rsid w:val="005C223C"/>
    <w:rsid w:val="005C27D0"/>
    <w:rsid w:val="005C2845"/>
    <w:rsid w:val="005C2F8A"/>
    <w:rsid w:val="005C3ACC"/>
    <w:rsid w:val="005C4282"/>
    <w:rsid w:val="005C6EC6"/>
    <w:rsid w:val="005C75B1"/>
    <w:rsid w:val="005C7AF5"/>
    <w:rsid w:val="005D0A48"/>
    <w:rsid w:val="005D0FFF"/>
    <w:rsid w:val="005D1397"/>
    <w:rsid w:val="005D17B6"/>
    <w:rsid w:val="005D2732"/>
    <w:rsid w:val="005D3F92"/>
    <w:rsid w:val="005D409C"/>
    <w:rsid w:val="005D410D"/>
    <w:rsid w:val="005D4B52"/>
    <w:rsid w:val="005D50FE"/>
    <w:rsid w:val="005D5286"/>
    <w:rsid w:val="005D53E7"/>
    <w:rsid w:val="005D5CD0"/>
    <w:rsid w:val="005D70CF"/>
    <w:rsid w:val="005D7FCB"/>
    <w:rsid w:val="005E10CA"/>
    <w:rsid w:val="005E33DA"/>
    <w:rsid w:val="005E3E38"/>
    <w:rsid w:val="005E45A0"/>
    <w:rsid w:val="005E4D2E"/>
    <w:rsid w:val="005E5765"/>
    <w:rsid w:val="005E5782"/>
    <w:rsid w:val="005E7D32"/>
    <w:rsid w:val="005F02D2"/>
    <w:rsid w:val="005F2C72"/>
    <w:rsid w:val="005F33FB"/>
    <w:rsid w:val="005F4897"/>
    <w:rsid w:val="005F48B1"/>
    <w:rsid w:val="005F5E14"/>
    <w:rsid w:val="005F6008"/>
    <w:rsid w:val="005F6E6F"/>
    <w:rsid w:val="005F6F56"/>
    <w:rsid w:val="005F7379"/>
    <w:rsid w:val="005F7D17"/>
    <w:rsid w:val="005F7EC4"/>
    <w:rsid w:val="00600031"/>
    <w:rsid w:val="006002CD"/>
    <w:rsid w:val="00600A34"/>
    <w:rsid w:val="00600F0A"/>
    <w:rsid w:val="00600F3F"/>
    <w:rsid w:val="00600FEC"/>
    <w:rsid w:val="00601180"/>
    <w:rsid w:val="006015EA"/>
    <w:rsid w:val="00601975"/>
    <w:rsid w:val="00601AD0"/>
    <w:rsid w:val="00602854"/>
    <w:rsid w:val="006033BC"/>
    <w:rsid w:val="00604879"/>
    <w:rsid w:val="006067A4"/>
    <w:rsid w:val="006100AE"/>
    <w:rsid w:val="00610CB6"/>
    <w:rsid w:val="00611772"/>
    <w:rsid w:val="00611A0E"/>
    <w:rsid w:val="006122ED"/>
    <w:rsid w:val="006126E9"/>
    <w:rsid w:val="00613C2E"/>
    <w:rsid w:val="0061565C"/>
    <w:rsid w:val="00615964"/>
    <w:rsid w:val="00616666"/>
    <w:rsid w:val="00616910"/>
    <w:rsid w:val="00616F38"/>
    <w:rsid w:val="006205D3"/>
    <w:rsid w:val="006208E3"/>
    <w:rsid w:val="00620CD3"/>
    <w:rsid w:val="00621157"/>
    <w:rsid w:val="00622B88"/>
    <w:rsid w:val="0062332E"/>
    <w:rsid w:val="006233E1"/>
    <w:rsid w:val="006240E4"/>
    <w:rsid w:val="0062410D"/>
    <w:rsid w:val="006243B8"/>
    <w:rsid w:val="00625051"/>
    <w:rsid w:val="0062553C"/>
    <w:rsid w:val="00626861"/>
    <w:rsid w:val="006275E9"/>
    <w:rsid w:val="00627956"/>
    <w:rsid w:val="00630476"/>
    <w:rsid w:val="00630A34"/>
    <w:rsid w:val="00630BE4"/>
    <w:rsid w:val="006316A9"/>
    <w:rsid w:val="006325BB"/>
    <w:rsid w:val="00632B15"/>
    <w:rsid w:val="006330FF"/>
    <w:rsid w:val="006340CE"/>
    <w:rsid w:val="00634459"/>
    <w:rsid w:val="00634497"/>
    <w:rsid w:val="0063465D"/>
    <w:rsid w:val="0063514A"/>
    <w:rsid w:val="0063590B"/>
    <w:rsid w:val="006361E7"/>
    <w:rsid w:val="0063797A"/>
    <w:rsid w:val="0064062D"/>
    <w:rsid w:val="006422C2"/>
    <w:rsid w:val="006434CA"/>
    <w:rsid w:val="006436EB"/>
    <w:rsid w:val="00643A4F"/>
    <w:rsid w:val="0064676E"/>
    <w:rsid w:val="00647160"/>
    <w:rsid w:val="00650180"/>
    <w:rsid w:val="00650286"/>
    <w:rsid w:val="006503AB"/>
    <w:rsid w:val="00651524"/>
    <w:rsid w:val="0065195D"/>
    <w:rsid w:val="00651AE9"/>
    <w:rsid w:val="00651FD7"/>
    <w:rsid w:val="00653B4E"/>
    <w:rsid w:val="00654084"/>
    <w:rsid w:val="0065473A"/>
    <w:rsid w:val="006549D0"/>
    <w:rsid w:val="00656177"/>
    <w:rsid w:val="0065757C"/>
    <w:rsid w:val="0066094B"/>
    <w:rsid w:val="006610BB"/>
    <w:rsid w:val="0066146D"/>
    <w:rsid w:val="006616F4"/>
    <w:rsid w:val="0066191F"/>
    <w:rsid w:val="0066226E"/>
    <w:rsid w:val="00665A5B"/>
    <w:rsid w:val="00667960"/>
    <w:rsid w:val="006700D9"/>
    <w:rsid w:val="006703AE"/>
    <w:rsid w:val="0067181B"/>
    <w:rsid w:val="006728D8"/>
    <w:rsid w:val="00674014"/>
    <w:rsid w:val="006742C5"/>
    <w:rsid w:val="006748AF"/>
    <w:rsid w:val="00674A24"/>
    <w:rsid w:val="006760C7"/>
    <w:rsid w:val="00676566"/>
    <w:rsid w:val="006766F2"/>
    <w:rsid w:val="00676DFA"/>
    <w:rsid w:val="0067786C"/>
    <w:rsid w:val="00680976"/>
    <w:rsid w:val="00681BE4"/>
    <w:rsid w:val="0068499B"/>
    <w:rsid w:val="00685013"/>
    <w:rsid w:val="006853AE"/>
    <w:rsid w:val="0068562B"/>
    <w:rsid w:val="00685E39"/>
    <w:rsid w:val="006868B3"/>
    <w:rsid w:val="0069040D"/>
    <w:rsid w:val="00691757"/>
    <w:rsid w:val="00692416"/>
    <w:rsid w:val="00692DB2"/>
    <w:rsid w:val="00692DE2"/>
    <w:rsid w:val="00693065"/>
    <w:rsid w:val="00693339"/>
    <w:rsid w:val="006934AC"/>
    <w:rsid w:val="0069391E"/>
    <w:rsid w:val="00694575"/>
    <w:rsid w:val="006950C4"/>
    <w:rsid w:val="0069517A"/>
    <w:rsid w:val="00695CB0"/>
    <w:rsid w:val="00695D78"/>
    <w:rsid w:val="00696995"/>
    <w:rsid w:val="00696D0D"/>
    <w:rsid w:val="00696FDD"/>
    <w:rsid w:val="00697009"/>
    <w:rsid w:val="00697577"/>
    <w:rsid w:val="006A0DA3"/>
    <w:rsid w:val="006A0EEE"/>
    <w:rsid w:val="006A1395"/>
    <w:rsid w:val="006A1631"/>
    <w:rsid w:val="006A3A3D"/>
    <w:rsid w:val="006A46EF"/>
    <w:rsid w:val="006A4FA7"/>
    <w:rsid w:val="006A73CB"/>
    <w:rsid w:val="006A782C"/>
    <w:rsid w:val="006B0A3D"/>
    <w:rsid w:val="006B0A61"/>
    <w:rsid w:val="006B0F1D"/>
    <w:rsid w:val="006B1012"/>
    <w:rsid w:val="006B11BD"/>
    <w:rsid w:val="006B135A"/>
    <w:rsid w:val="006B25DE"/>
    <w:rsid w:val="006B2762"/>
    <w:rsid w:val="006B2E25"/>
    <w:rsid w:val="006B3A42"/>
    <w:rsid w:val="006B3CB6"/>
    <w:rsid w:val="006B3CC0"/>
    <w:rsid w:val="006B4484"/>
    <w:rsid w:val="006B56B6"/>
    <w:rsid w:val="006B658F"/>
    <w:rsid w:val="006B6FD6"/>
    <w:rsid w:val="006B718D"/>
    <w:rsid w:val="006C06F4"/>
    <w:rsid w:val="006C0798"/>
    <w:rsid w:val="006C1A8C"/>
    <w:rsid w:val="006C1EBF"/>
    <w:rsid w:val="006C2A86"/>
    <w:rsid w:val="006C2D34"/>
    <w:rsid w:val="006C381D"/>
    <w:rsid w:val="006C3856"/>
    <w:rsid w:val="006C3D88"/>
    <w:rsid w:val="006C4215"/>
    <w:rsid w:val="006C42B8"/>
    <w:rsid w:val="006C4481"/>
    <w:rsid w:val="006C5182"/>
    <w:rsid w:val="006C69DF"/>
    <w:rsid w:val="006C7484"/>
    <w:rsid w:val="006C75E0"/>
    <w:rsid w:val="006C7B5C"/>
    <w:rsid w:val="006C7F28"/>
    <w:rsid w:val="006D0BCC"/>
    <w:rsid w:val="006D136D"/>
    <w:rsid w:val="006D1BD4"/>
    <w:rsid w:val="006D2AAF"/>
    <w:rsid w:val="006D459F"/>
    <w:rsid w:val="006D523C"/>
    <w:rsid w:val="006D5F6C"/>
    <w:rsid w:val="006D60E3"/>
    <w:rsid w:val="006D6C32"/>
    <w:rsid w:val="006D7205"/>
    <w:rsid w:val="006D7C5E"/>
    <w:rsid w:val="006E0613"/>
    <w:rsid w:val="006E088C"/>
    <w:rsid w:val="006E0A0E"/>
    <w:rsid w:val="006E2E73"/>
    <w:rsid w:val="006E3144"/>
    <w:rsid w:val="006E3261"/>
    <w:rsid w:val="006E3F99"/>
    <w:rsid w:val="006E448F"/>
    <w:rsid w:val="006E5206"/>
    <w:rsid w:val="006E5AA6"/>
    <w:rsid w:val="006E695E"/>
    <w:rsid w:val="006F158B"/>
    <w:rsid w:val="006F3165"/>
    <w:rsid w:val="006F3204"/>
    <w:rsid w:val="006F3958"/>
    <w:rsid w:val="006F3D01"/>
    <w:rsid w:val="006F3DC1"/>
    <w:rsid w:val="006F552E"/>
    <w:rsid w:val="006F5FA5"/>
    <w:rsid w:val="006F62BC"/>
    <w:rsid w:val="006F63BA"/>
    <w:rsid w:val="006F7E37"/>
    <w:rsid w:val="00701248"/>
    <w:rsid w:val="00702AE6"/>
    <w:rsid w:val="007030B6"/>
    <w:rsid w:val="007030EB"/>
    <w:rsid w:val="00703625"/>
    <w:rsid w:val="0070475A"/>
    <w:rsid w:val="00704FBA"/>
    <w:rsid w:val="0070548F"/>
    <w:rsid w:val="007076B9"/>
    <w:rsid w:val="00710126"/>
    <w:rsid w:val="007107C3"/>
    <w:rsid w:val="00710B72"/>
    <w:rsid w:val="007111BE"/>
    <w:rsid w:val="007112E2"/>
    <w:rsid w:val="00711689"/>
    <w:rsid w:val="00711736"/>
    <w:rsid w:val="007118E8"/>
    <w:rsid w:val="00712326"/>
    <w:rsid w:val="00714AFE"/>
    <w:rsid w:val="00715203"/>
    <w:rsid w:val="0071577F"/>
    <w:rsid w:val="00715C8B"/>
    <w:rsid w:val="007169CB"/>
    <w:rsid w:val="007170BA"/>
    <w:rsid w:val="0071748A"/>
    <w:rsid w:val="0071764A"/>
    <w:rsid w:val="0072128B"/>
    <w:rsid w:val="00721B9E"/>
    <w:rsid w:val="00721FCD"/>
    <w:rsid w:val="007222F5"/>
    <w:rsid w:val="00722406"/>
    <w:rsid w:val="00723350"/>
    <w:rsid w:val="0072560A"/>
    <w:rsid w:val="007257C0"/>
    <w:rsid w:val="00725CC5"/>
    <w:rsid w:val="00726B85"/>
    <w:rsid w:val="00726E82"/>
    <w:rsid w:val="00727888"/>
    <w:rsid w:val="00727A54"/>
    <w:rsid w:val="00727CA9"/>
    <w:rsid w:val="007306A5"/>
    <w:rsid w:val="00730ACB"/>
    <w:rsid w:val="00732A58"/>
    <w:rsid w:val="00732F66"/>
    <w:rsid w:val="007344C6"/>
    <w:rsid w:val="007356C2"/>
    <w:rsid w:val="00735B28"/>
    <w:rsid w:val="007377EA"/>
    <w:rsid w:val="00737AB5"/>
    <w:rsid w:val="0074155B"/>
    <w:rsid w:val="00741A3F"/>
    <w:rsid w:val="0074393A"/>
    <w:rsid w:val="00743E0D"/>
    <w:rsid w:val="007447C5"/>
    <w:rsid w:val="00744D82"/>
    <w:rsid w:val="0074769C"/>
    <w:rsid w:val="00747888"/>
    <w:rsid w:val="0075087F"/>
    <w:rsid w:val="00751C60"/>
    <w:rsid w:val="00751F1C"/>
    <w:rsid w:val="00752B71"/>
    <w:rsid w:val="00752E82"/>
    <w:rsid w:val="007543AB"/>
    <w:rsid w:val="0075538B"/>
    <w:rsid w:val="00755C0F"/>
    <w:rsid w:val="00755C76"/>
    <w:rsid w:val="00756B26"/>
    <w:rsid w:val="00756E3E"/>
    <w:rsid w:val="0075710C"/>
    <w:rsid w:val="0075797E"/>
    <w:rsid w:val="007604B7"/>
    <w:rsid w:val="0076056C"/>
    <w:rsid w:val="0076305E"/>
    <w:rsid w:val="00764014"/>
    <w:rsid w:val="00767610"/>
    <w:rsid w:val="00767DE5"/>
    <w:rsid w:val="00770D3E"/>
    <w:rsid w:val="00771234"/>
    <w:rsid w:val="0077165F"/>
    <w:rsid w:val="00771BCD"/>
    <w:rsid w:val="00772D46"/>
    <w:rsid w:val="00772E7D"/>
    <w:rsid w:val="007732CB"/>
    <w:rsid w:val="0077330F"/>
    <w:rsid w:val="00773938"/>
    <w:rsid w:val="00773A8C"/>
    <w:rsid w:val="007740E1"/>
    <w:rsid w:val="00774B82"/>
    <w:rsid w:val="00774E16"/>
    <w:rsid w:val="00775BE0"/>
    <w:rsid w:val="00777101"/>
    <w:rsid w:val="00777B4B"/>
    <w:rsid w:val="00780ED4"/>
    <w:rsid w:val="00781B5A"/>
    <w:rsid w:val="00782334"/>
    <w:rsid w:val="00782483"/>
    <w:rsid w:val="00783122"/>
    <w:rsid w:val="00783A1B"/>
    <w:rsid w:val="00783BF6"/>
    <w:rsid w:val="00784B4D"/>
    <w:rsid w:val="00784C67"/>
    <w:rsid w:val="00784FFA"/>
    <w:rsid w:val="0078597E"/>
    <w:rsid w:val="0078649D"/>
    <w:rsid w:val="0078780C"/>
    <w:rsid w:val="00787FC6"/>
    <w:rsid w:val="00791544"/>
    <w:rsid w:val="007916A5"/>
    <w:rsid w:val="007926AD"/>
    <w:rsid w:val="00792AD7"/>
    <w:rsid w:val="007935BC"/>
    <w:rsid w:val="00794D44"/>
    <w:rsid w:val="007951D8"/>
    <w:rsid w:val="007953DF"/>
    <w:rsid w:val="00795760"/>
    <w:rsid w:val="00796161"/>
    <w:rsid w:val="007961F1"/>
    <w:rsid w:val="00796525"/>
    <w:rsid w:val="0079652D"/>
    <w:rsid w:val="00796F21"/>
    <w:rsid w:val="00797759"/>
    <w:rsid w:val="0079781F"/>
    <w:rsid w:val="00797F75"/>
    <w:rsid w:val="007A0698"/>
    <w:rsid w:val="007A0700"/>
    <w:rsid w:val="007A104A"/>
    <w:rsid w:val="007A105F"/>
    <w:rsid w:val="007A2C10"/>
    <w:rsid w:val="007A2CF1"/>
    <w:rsid w:val="007A2CF5"/>
    <w:rsid w:val="007A4749"/>
    <w:rsid w:val="007A481F"/>
    <w:rsid w:val="007A489C"/>
    <w:rsid w:val="007A65B7"/>
    <w:rsid w:val="007A6A6F"/>
    <w:rsid w:val="007A6B26"/>
    <w:rsid w:val="007A6CDC"/>
    <w:rsid w:val="007A6F14"/>
    <w:rsid w:val="007A76BD"/>
    <w:rsid w:val="007A7DE5"/>
    <w:rsid w:val="007B10FE"/>
    <w:rsid w:val="007B37FC"/>
    <w:rsid w:val="007B53DF"/>
    <w:rsid w:val="007B540E"/>
    <w:rsid w:val="007B5C82"/>
    <w:rsid w:val="007B65AA"/>
    <w:rsid w:val="007C0B23"/>
    <w:rsid w:val="007C161F"/>
    <w:rsid w:val="007C1CFA"/>
    <w:rsid w:val="007C269C"/>
    <w:rsid w:val="007C2835"/>
    <w:rsid w:val="007C2ACB"/>
    <w:rsid w:val="007C2F8E"/>
    <w:rsid w:val="007C3D63"/>
    <w:rsid w:val="007C3DBA"/>
    <w:rsid w:val="007C47F5"/>
    <w:rsid w:val="007C4802"/>
    <w:rsid w:val="007C61F5"/>
    <w:rsid w:val="007C69FC"/>
    <w:rsid w:val="007C6B1F"/>
    <w:rsid w:val="007C706C"/>
    <w:rsid w:val="007C75B3"/>
    <w:rsid w:val="007C78DC"/>
    <w:rsid w:val="007C7E93"/>
    <w:rsid w:val="007D0603"/>
    <w:rsid w:val="007D113C"/>
    <w:rsid w:val="007D1E55"/>
    <w:rsid w:val="007D295E"/>
    <w:rsid w:val="007D2C08"/>
    <w:rsid w:val="007D3369"/>
    <w:rsid w:val="007D4B3D"/>
    <w:rsid w:val="007D4B6F"/>
    <w:rsid w:val="007D5625"/>
    <w:rsid w:val="007D5909"/>
    <w:rsid w:val="007D7B08"/>
    <w:rsid w:val="007D7B4F"/>
    <w:rsid w:val="007E0871"/>
    <w:rsid w:val="007E0DAC"/>
    <w:rsid w:val="007E0DF0"/>
    <w:rsid w:val="007E3DE0"/>
    <w:rsid w:val="007E47CC"/>
    <w:rsid w:val="007E4AB8"/>
    <w:rsid w:val="007E5B20"/>
    <w:rsid w:val="007E61B2"/>
    <w:rsid w:val="007E7D67"/>
    <w:rsid w:val="007F01C0"/>
    <w:rsid w:val="007F0E6C"/>
    <w:rsid w:val="007F1BAD"/>
    <w:rsid w:val="007F22EC"/>
    <w:rsid w:val="007F3867"/>
    <w:rsid w:val="007F45C2"/>
    <w:rsid w:val="007F4884"/>
    <w:rsid w:val="007F495D"/>
    <w:rsid w:val="007F615C"/>
    <w:rsid w:val="007F6609"/>
    <w:rsid w:val="007F668E"/>
    <w:rsid w:val="007F68C0"/>
    <w:rsid w:val="007F6983"/>
    <w:rsid w:val="007F6E0F"/>
    <w:rsid w:val="007F7F01"/>
    <w:rsid w:val="007F7F03"/>
    <w:rsid w:val="00800CE6"/>
    <w:rsid w:val="0080127B"/>
    <w:rsid w:val="008013F0"/>
    <w:rsid w:val="00801EB7"/>
    <w:rsid w:val="0080320E"/>
    <w:rsid w:val="008040EA"/>
    <w:rsid w:val="008057C8"/>
    <w:rsid w:val="00806405"/>
    <w:rsid w:val="0080725F"/>
    <w:rsid w:val="0080771E"/>
    <w:rsid w:val="00807BF9"/>
    <w:rsid w:val="00807D60"/>
    <w:rsid w:val="008113F7"/>
    <w:rsid w:val="008119B0"/>
    <w:rsid w:val="008119DF"/>
    <w:rsid w:val="008129D0"/>
    <w:rsid w:val="00812A41"/>
    <w:rsid w:val="0081303D"/>
    <w:rsid w:val="008140D0"/>
    <w:rsid w:val="00815106"/>
    <w:rsid w:val="0081533D"/>
    <w:rsid w:val="00815F4B"/>
    <w:rsid w:val="00816B25"/>
    <w:rsid w:val="00817371"/>
    <w:rsid w:val="00817746"/>
    <w:rsid w:val="00821163"/>
    <w:rsid w:val="008217D7"/>
    <w:rsid w:val="0082322E"/>
    <w:rsid w:val="00824BE6"/>
    <w:rsid w:val="00824C19"/>
    <w:rsid w:val="00825B5F"/>
    <w:rsid w:val="00825FA5"/>
    <w:rsid w:val="00825FBC"/>
    <w:rsid w:val="008266E5"/>
    <w:rsid w:val="00827504"/>
    <w:rsid w:val="00827B99"/>
    <w:rsid w:val="008304C1"/>
    <w:rsid w:val="00831944"/>
    <w:rsid w:val="00831A6D"/>
    <w:rsid w:val="00831E47"/>
    <w:rsid w:val="00832F27"/>
    <w:rsid w:val="00833196"/>
    <w:rsid w:val="0083340E"/>
    <w:rsid w:val="008337CE"/>
    <w:rsid w:val="00833BEB"/>
    <w:rsid w:val="0083458C"/>
    <w:rsid w:val="008348E5"/>
    <w:rsid w:val="00834D2C"/>
    <w:rsid w:val="00834D78"/>
    <w:rsid w:val="00834F7B"/>
    <w:rsid w:val="0083669F"/>
    <w:rsid w:val="00836909"/>
    <w:rsid w:val="00836B26"/>
    <w:rsid w:val="00837836"/>
    <w:rsid w:val="00837C38"/>
    <w:rsid w:val="00840A0E"/>
    <w:rsid w:val="0084135E"/>
    <w:rsid w:val="00841A28"/>
    <w:rsid w:val="008422FB"/>
    <w:rsid w:val="0084242E"/>
    <w:rsid w:val="0084250F"/>
    <w:rsid w:val="00843960"/>
    <w:rsid w:val="00845EC5"/>
    <w:rsid w:val="008464B7"/>
    <w:rsid w:val="0085021E"/>
    <w:rsid w:val="008502D4"/>
    <w:rsid w:val="0085095F"/>
    <w:rsid w:val="008513DF"/>
    <w:rsid w:val="008516D2"/>
    <w:rsid w:val="00852C54"/>
    <w:rsid w:val="00852D53"/>
    <w:rsid w:val="0085307A"/>
    <w:rsid w:val="00854705"/>
    <w:rsid w:val="00854DC8"/>
    <w:rsid w:val="00855C36"/>
    <w:rsid w:val="00856315"/>
    <w:rsid w:val="0085662D"/>
    <w:rsid w:val="00856873"/>
    <w:rsid w:val="00856F11"/>
    <w:rsid w:val="0085739F"/>
    <w:rsid w:val="008576E2"/>
    <w:rsid w:val="00857D86"/>
    <w:rsid w:val="0086077D"/>
    <w:rsid w:val="00860D87"/>
    <w:rsid w:val="00861088"/>
    <w:rsid w:val="00861114"/>
    <w:rsid w:val="0086177E"/>
    <w:rsid w:val="008618C3"/>
    <w:rsid w:val="00861F7F"/>
    <w:rsid w:val="00862A56"/>
    <w:rsid w:val="00862AC9"/>
    <w:rsid w:val="00862CDD"/>
    <w:rsid w:val="008637C1"/>
    <w:rsid w:val="008644A3"/>
    <w:rsid w:val="00864D30"/>
    <w:rsid w:val="00864D7C"/>
    <w:rsid w:val="00864F0F"/>
    <w:rsid w:val="008654BE"/>
    <w:rsid w:val="0086589A"/>
    <w:rsid w:val="00865A58"/>
    <w:rsid w:val="00865BED"/>
    <w:rsid w:val="00865D23"/>
    <w:rsid w:val="00866709"/>
    <w:rsid w:val="00867E62"/>
    <w:rsid w:val="0087057E"/>
    <w:rsid w:val="00870780"/>
    <w:rsid w:val="00870A9B"/>
    <w:rsid w:val="008715F9"/>
    <w:rsid w:val="008720CD"/>
    <w:rsid w:val="00872C4D"/>
    <w:rsid w:val="00873D11"/>
    <w:rsid w:val="008743D7"/>
    <w:rsid w:val="0087448A"/>
    <w:rsid w:val="0087462E"/>
    <w:rsid w:val="00874FD7"/>
    <w:rsid w:val="00875244"/>
    <w:rsid w:val="008763B6"/>
    <w:rsid w:val="00876970"/>
    <w:rsid w:val="00876A60"/>
    <w:rsid w:val="00876B49"/>
    <w:rsid w:val="00876E6E"/>
    <w:rsid w:val="00876F0F"/>
    <w:rsid w:val="00877362"/>
    <w:rsid w:val="00877687"/>
    <w:rsid w:val="00880534"/>
    <w:rsid w:val="00881603"/>
    <w:rsid w:val="00881A0A"/>
    <w:rsid w:val="00881EAC"/>
    <w:rsid w:val="00882382"/>
    <w:rsid w:val="008830B6"/>
    <w:rsid w:val="00883EC9"/>
    <w:rsid w:val="00884CF1"/>
    <w:rsid w:val="0088542E"/>
    <w:rsid w:val="0088549D"/>
    <w:rsid w:val="0088571B"/>
    <w:rsid w:val="0088627E"/>
    <w:rsid w:val="00886A8C"/>
    <w:rsid w:val="008870AB"/>
    <w:rsid w:val="008874C4"/>
    <w:rsid w:val="008877C3"/>
    <w:rsid w:val="00887FF4"/>
    <w:rsid w:val="0089095E"/>
    <w:rsid w:val="008919F3"/>
    <w:rsid w:val="00891C5C"/>
    <w:rsid w:val="008923CC"/>
    <w:rsid w:val="008945A5"/>
    <w:rsid w:val="008952D4"/>
    <w:rsid w:val="0089576A"/>
    <w:rsid w:val="0089577A"/>
    <w:rsid w:val="00895C0B"/>
    <w:rsid w:val="00896190"/>
    <w:rsid w:val="008A02B7"/>
    <w:rsid w:val="008A046A"/>
    <w:rsid w:val="008A099E"/>
    <w:rsid w:val="008A21AD"/>
    <w:rsid w:val="008A22C7"/>
    <w:rsid w:val="008A25EB"/>
    <w:rsid w:val="008A30F6"/>
    <w:rsid w:val="008A3619"/>
    <w:rsid w:val="008A5954"/>
    <w:rsid w:val="008A59C5"/>
    <w:rsid w:val="008A61AD"/>
    <w:rsid w:val="008A78E3"/>
    <w:rsid w:val="008A7B0A"/>
    <w:rsid w:val="008B04A7"/>
    <w:rsid w:val="008B04DE"/>
    <w:rsid w:val="008B0D1F"/>
    <w:rsid w:val="008B0D7B"/>
    <w:rsid w:val="008B154E"/>
    <w:rsid w:val="008B1D1B"/>
    <w:rsid w:val="008B24DE"/>
    <w:rsid w:val="008B2A4F"/>
    <w:rsid w:val="008B40A8"/>
    <w:rsid w:val="008B453B"/>
    <w:rsid w:val="008B4EAC"/>
    <w:rsid w:val="008B535B"/>
    <w:rsid w:val="008B5993"/>
    <w:rsid w:val="008B65EA"/>
    <w:rsid w:val="008B70DA"/>
    <w:rsid w:val="008B7D14"/>
    <w:rsid w:val="008C03DF"/>
    <w:rsid w:val="008C0911"/>
    <w:rsid w:val="008C0C71"/>
    <w:rsid w:val="008C1B7B"/>
    <w:rsid w:val="008C2696"/>
    <w:rsid w:val="008C26C6"/>
    <w:rsid w:val="008C2877"/>
    <w:rsid w:val="008C375B"/>
    <w:rsid w:val="008C4409"/>
    <w:rsid w:val="008C50B2"/>
    <w:rsid w:val="008C5BA2"/>
    <w:rsid w:val="008C605F"/>
    <w:rsid w:val="008C6572"/>
    <w:rsid w:val="008D0FE6"/>
    <w:rsid w:val="008D108D"/>
    <w:rsid w:val="008D1232"/>
    <w:rsid w:val="008D1E23"/>
    <w:rsid w:val="008D21F5"/>
    <w:rsid w:val="008D3F1D"/>
    <w:rsid w:val="008D4220"/>
    <w:rsid w:val="008D42B7"/>
    <w:rsid w:val="008D4348"/>
    <w:rsid w:val="008D434D"/>
    <w:rsid w:val="008D4650"/>
    <w:rsid w:val="008D4D24"/>
    <w:rsid w:val="008D580A"/>
    <w:rsid w:val="008D591F"/>
    <w:rsid w:val="008D5D57"/>
    <w:rsid w:val="008D5FE4"/>
    <w:rsid w:val="008D631C"/>
    <w:rsid w:val="008D693D"/>
    <w:rsid w:val="008D7EC7"/>
    <w:rsid w:val="008E13D2"/>
    <w:rsid w:val="008E29C6"/>
    <w:rsid w:val="008E3601"/>
    <w:rsid w:val="008E39F8"/>
    <w:rsid w:val="008E448B"/>
    <w:rsid w:val="008E5250"/>
    <w:rsid w:val="008E64B1"/>
    <w:rsid w:val="008E68A7"/>
    <w:rsid w:val="008E6EF7"/>
    <w:rsid w:val="008E70B4"/>
    <w:rsid w:val="008F1626"/>
    <w:rsid w:val="008F1AFD"/>
    <w:rsid w:val="008F504C"/>
    <w:rsid w:val="008F5BC2"/>
    <w:rsid w:val="008F6031"/>
    <w:rsid w:val="008F6AFF"/>
    <w:rsid w:val="008F7E18"/>
    <w:rsid w:val="00900550"/>
    <w:rsid w:val="00900B62"/>
    <w:rsid w:val="009019D1"/>
    <w:rsid w:val="0090271C"/>
    <w:rsid w:val="00903292"/>
    <w:rsid w:val="00903390"/>
    <w:rsid w:val="0090525F"/>
    <w:rsid w:val="00905525"/>
    <w:rsid w:val="009057FD"/>
    <w:rsid w:val="0090592D"/>
    <w:rsid w:val="00906092"/>
    <w:rsid w:val="0090700D"/>
    <w:rsid w:val="009076EF"/>
    <w:rsid w:val="009103C9"/>
    <w:rsid w:val="0091075A"/>
    <w:rsid w:val="0091185F"/>
    <w:rsid w:val="00912E87"/>
    <w:rsid w:val="00912EA8"/>
    <w:rsid w:val="00913CF8"/>
    <w:rsid w:val="00913D39"/>
    <w:rsid w:val="00913F9C"/>
    <w:rsid w:val="0091552D"/>
    <w:rsid w:val="00915F03"/>
    <w:rsid w:val="00916CF1"/>
    <w:rsid w:val="00920283"/>
    <w:rsid w:val="00920837"/>
    <w:rsid w:val="00921132"/>
    <w:rsid w:val="0092173D"/>
    <w:rsid w:val="0092217A"/>
    <w:rsid w:val="00922914"/>
    <w:rsid w:val="00923065"/>
    <w:rsid w:val="009232AF"/>
    <w:rsid w:val="00923735"/>
    <w:rsid w:val="009242B3"/>
    <w:rsid w:val="00925207"/>
    <w:rsid w:val="00925C2B"/>
    <w:rsid w:val="0092654C"/>
    <w:rsid w:val="0092695B"/>
    <w:rsid w:val="00926A75"/>
    <w:rsid w:val="009276F9"/>
    <w:rsid w:val="00927FBC"/>
    <w:rsid w:val="00931FD6"/>
    <w:rsid w:val="00934AF3"/>
    <w:rsid w:val="00934F01"/>
    <w:rsid w:val="00936439"/>
    <w:rsid w:val="009369CD"/>
    <w:rsid w:val="00940AB9"/>
    <w:rsid w:val="009412B2"/>
    <w:rsid w:val="00941378"/>
    <w:rsid w:val="009416C1"/>
    <w:rsid w:val="009423B1"/>
    <w:rsid w:val="00942A24"/>
    <w:rsid w:val="00942EFD"/>
    <w:rsid w:val="0094309D"/>
    <w:rsid w:val="0094364A"/>
    <w:rsid w:val="0094388D"/>
    <w:rsid w:val="00944801"/>
    <w:rsid w:val="00944C6E"/>
    <w:rsid w:val="00945178"/>
    <w:rsid w:val="00945EB9"/>
    <w:rsid w:val="00946C85"/>
    <w:rsid w:val="00946EF6"/>
    <w:rsid w:val="009516C7"/>
    <w:rsid w:val="009520C4"/>
    <w:rsid w:val="009538DA"/>
    <w:rsid w:val="0095407C"/>
    <w:rsid w:val="00954F23"/>
    <w:rsid w:val="0095590C"/>
    <w:rsid w:val="00955E6D"/>
    <w:rsid w:val="00955E93"/>
    <w:rsid w:val="00956EB2"/>
    <w:rsid w:val="009577DF"/>
    <w:rsid w:val="009609C9"/>
    <w:rsid w:val="00960AF5"/>
    <w:rsid w:val="00960CC8"/>
    <w:rsid w:val="00960CEC"/>
    <w:rsid w:val="00961FA4"/>
    <w:rsid w:val="00961FE9"/>
    <w:rsid w:val="00962921"/>
    <w:rsid w:val="00963C25"/>
    <w:rsid w:val="00963DD8"/>
    <w:rsid w:val="00963EB1"/>
    <w:rsid w:val="0096476C"/>
    <w:rsid w:val="00964954"/>
    <w:rsid w:val="009649E0"/>
    <w:rsid w:val="00964CEF"/>
    <w:rsid w:val="00964F50"/>
    <w:rsid w:val="0096524A"/>
    <w:rsid w:val="00965991"/>
    <w:rsid w:val="00965BA8"/>
    <w:rsid w:val="00966193"/>
    <w:rsid w:val="00966BF1"/>
    <w:rsid w:val="00966C86"/>
    <w:rsid w:val="0097003A"/>
    <w:rsid w:val="00970515"/>
    <w:rsid w:val="00970786"/>
    <w:rsid w:val="00970C87"/>
    <w:rsid w:val="00970F11"/>
    <w:rsid w:val="009726A4"/>
    <w:rsid w:val="009727A5"/>
    <w:rsid w:val="00972CB9"/>
    <w:rsid w:val="009737C7"/>
    <w:rsid w:val="00973B2A"/>
    <w:rsid w:val="00973B2C"/>
    <w:rsid w:val="00974AE7"/>
    <w:rsid w:val="00974C80"/>
    <w:rsid w:val="009758E4"/>
    <w:rsid w:val="00975D4D"/>
    <w:rsid w:val="00976D1F"/>
    <w:rsid w:val="00976F2B"/>
    <w:rsid w:val="00980065"/>
    <w:rsid w:val="00981B70"/>
    <w:rsid w:val="00981EED"/>
    <w:rsid w:val="00982834"/>
    <w:rsid w:val="00982D15"/>
    <w:rsid w:val="00983798"/>
    <w:rsid w:val="00983BB7"/>
    <w:rsid w:val="00985A5B"/>
    <w:rsid w:val="00985FB0"/>
    <w:rsid w:val="00991314"/>
    <w:rsid w:val="00991BBB"/>
    <w:rsid w:val="00991DA5"/>
    <w:rsid w:val="009929FD"/>
    <w:rsid w:val="00992B57"/>
    <w:rsid w:val="0099320A"/>
    <w:rsid w:val="009938A4"/>
    <w:rsid w:val="00993D0D"/>
    <w:rsid w:val="00993F67"/>
    <w:rsid w:val="00994CE0"/>
    <w:rsid w:val="009951FD"/>
    <w:rsid w:val="00996DF8"/>
    <w:rsid w:val="009A1E26"/>
    <w:rsid w:val="009A271F"/>
    <w:rsid w:val="009A37BE"/>
    <w:rsid w:val="009A3C35"/>
    <w:rsid w:val="009A402A"/>
    <w:rsid w:val="009A42EB"/>
    <w:rsid w:val="009A5ABE"/>
    <w:rsid w:val="009A7930"/>
    <w:rsid w:val="009A7E00"/>
    <w:rsid w:val="009B0FA4"/>
    <w:rsid w:val="009B116B"/>
    <w:rsid w:val="009B1491"/>
    <w:rsid w:val="009B2C67"/>
    <w:rsid w:val="009B2F13"/>
    <w:rsid w:val="009B354C"/>
    <w:rsid w:val="009B3567"/>
    <w:rsid w:val="009B3A50"/>
    <w:rsid w:val="009B3A99"/>
    <w:rsid w:val="009B3C57"/>
    <w:rsid w:val="009B4528"/>
    <w:rsid w:val="009B4CEC"/>
    <w:rsid w:val="009B4D34"/>
    <w:rsid w:val="009B4F4D"/>
    <w:rsid w:val="009B54B7"/>
    <w:rsid w:val="009B5D9E"/>
    <w:rsid w:val="009B5DCB"/>
    <w:rsid w:val="009B5ECC"/>
    <w:rsid w:val="009B61BE"/>
    <w:rsid w:val="009B649C"/>
    <w:rsid w:val="009B79D3"/>
    <w:rsid w:val="009B7C35"/>
    <w:rsid w:val="009B7E73"/>
    <w:rsid w:val="009B7F7F"/>
    <w:rsid w:val="009C0CAC"/>
    <w:rsid w:val="009C12CB"/>
    <w:rsid w:val="009C20B2"/>
    <w:rsid w:val="009C37C9"/>
    <w:rsid w:val="009C38EC"/>
    <w:rsid w:val="009C3A60"/>
    <w:rsid w:val="009C3C4E"/>
    <w:rsid w:val="009C406F"/>
    <w:rsid w:val="009C4913"/>
    <w:rsid w:val="009C51A7"/>
    <w:rsid w:val="009C55BA"/>
    <w:rsid w:val="009C647A"/>
    <w:rsid w:val="009C6C51"/>
    <w:rsid w:val="009C73AD"/>
    <w:rsid w:val="009D0274"/>
    <w:rsid w:val="009D0647"/>
    <w:rsid w:val="009D074A"/>
    <w:rsid w:val="009D0F52"/>
    <w:rsid w:val="009D17FE"/>
    <w:rsid w:val="009D3385"/>
    <w:rsid w:val="009D3ED9"/>
    <w:rsid w:val="009D4117"/>
    <w:rsid w:val="009D469C"/>
    <w:rsid w:val="009D4ED6"/>
    <w:rsid w:val="009D56E2"/>
    <w:rsid w:val="009D63FC"/>
    <w:rsid w:val="009D6A8F"/>
    <w:rsid w:val="009D7F7C"/>
    <w:rsid w:val="009E0AE7"/>
    <w:rsid w:val="009E1047"/>
    <w:rsid w:val="009E2B6C"/>
    <w:rsid w:val="009E3040"/>
    <w:rsid w:val="009E3439"/>
    <w:rsid w:val="009E36C7"/>
    <w:rsid w:val="009E38B7"/>
    <w:rsid w:val="009E3BF0"/>
    <w:rsid w:val="009E3D22"/>
    <w:rsid w:val="009E46AB"/>
    <w:rsid w:val="009E552C"/>
    <w:rsid w:val="009E589A"/>
    <w:rsid w:val="009E58BF"/>
    <w:rsid w:val="009E5C23"/>
    <w:rsid w:val="009E5EC0"/>
    <w:rsid w:val="009E6160"/>
    <w:rsid w:val="009E6357"/>
    <w:rsid w:val="009E6F6F"/>
    <w:rsid w:val="009E701F"/>
    <w:rsid w:val="009E7604"/>
    <w:rsid w:val="009F00BA"/>
    <w:rsid w:val="009F00C0"/>
    <w:rsid w:val="009F01B2"/>
    <w:rsid w:val="009F1FBB"/>
    <w:rsid w:val="009F2F3F"/>
    <w:rsid w:val="009F2F84"/>
    <w:rsid w:val="009F3157"/>
    <w:rsid w:val="009F4232"/>
    <w:rsid w:val="009F4F20"/>
    <w:rsid w:val="009F5F3A"/>
    <w:rsid w:val="009F6364"/>
    <w:rsid w:val="009F636F"/>
    <w:rsid w:val="009F66ED"/>
    <w:rsid w:val="009F76D1"/>
    <w:rsid w:val="00A0022F"/>
    <w:rsid w:val="00A002F1"/>
    <w:rsid w:val="00A0081F"/>
    <w:rsid w:val="00A008D2"/>
    <w:rsid w:val="00A00B4F"/>
    <w:rsid w:val="00A01370"/>
    <w:rsid w:val="00A021BC"/>
    <w:rsid w:val="00A025ED"/>
    <w:rsid w:val="00A02965"/>
    <w:rsid w:val="00A02FE3"/>
    <w:rsid w:val="00A03E52"/>
    <w:rsid w:val="00A03ED6"/>
    <w:rsid w:val="00A046CD"/>
    <w:rsid w:val="00A0498D"/>
    <w:rsid w:val="00A05A02"/>
    <w:rsid w:val="00A05A6D"/>
    <w:rsid w:val="00A05ED2"/>
    <w:rsid w:val="00A05F12"/>
    <w:rsid w:val="00A06246"/>
    <w:rsid w:val="00A06364"/>
    <w:rsid w:val="00A07D18"/>
    <w:rsid w:val="00A07DBB"/>
    <w:rsid w:val="00A07F21"/>
    <w:rsid w:val="00A10C10"/>
    <w:rsid w:val="00A10F8C"/>
    <w:rsid w:val="00A11C11"/>
    <w:rsid w:val="00A12855"/>
    <w:rsid w:val="00A131EE"/>
    <w:rsid w:val="00A1368C"/>
    <w:rsid w:val="00A14BCB"/>
    <w:rsid w:val="00A15117"/>
    <w:rsid w:val="00A15826"/>
    <w:rsid w:val="00A15B73"/>
    <w:rsid w:val="00A15C14"/>
    <w:rsid w:val="00A165DD"/>
    <w:rsid w:val="00A16C05"/>
    <w:rsid w:val="00A176CE"/>
    <w:rsid w:val="00A179BE"/>
    <w:rsid w:val="00A204EE"/>
    <w:rsid w:val="00A212D7"/>
    <w:rsid w:val="00A219A2"/>
    <w:rsid w:val="00A22F5A"/>
    <w:rsid w:val="00A2340A"/>
    <w:rsid w:val="00A24BA1"/>
    <w:rsid w:val="00A24FC6"/>
    <w:rsid w:val="00A25239"/>
    <w:rsid w:val="00A25A7B"/>
    <w:rsid w:val="00A2600C"/>
    <w:rsid w:val="00A26964"/>
    <w:rsid w:val="00A26AFF"/>
    <w:rsid w:val="00A30494"/>
    <w:rsid w:val="00A3064D"/>
    <w:rsid w:val="00A33FFC"/>
    <w:rsid w:val="00A34743"/>
    <w:rsid w:val="00A35A98"/>
    <w:rsid w:val="00A36432"/>
    <w:rsid w:val="00A36817"/>
    <w:rsid w:val="00A3693B"/>
    <w:rsid w:val="00A37BF8"/>
    <w:rsid w:val="00A40020"/>
    <w:rsid w:val="00A406C3"/>
    <w:rsid w:val="00A40894"/>
    <w:rsid w:val="00A42AF8"/>
    <w:rsid w:val="00A4306C"/>
    <w:rsid w:val="00A45236"/>
    <w:rsid w:val="00A46B72"/>
    <w:rsid w:val="00A47694"/>
    <w:rsid w:val="00A479BB"/>
    <w:rsid w:val="00A504D4"/>
    <w:rsid w:val="00A511BB"/>
    <w:rsid w:val="00A51874"/>
    <w:rsid w:val="00A51E15"/>
    <w:rsid w:val="00A523CE"/>
    <w:rsid w:val="00A542B4"/>
    <w:rsid w:val="00A55D16"/>
    <w:rsid w:val="00A55E38"/>
    <w:rsid w:val="00A55FCA"/>
    <w:rsid w:val="00A5667E"/>
    <w:rsid w:val="00A56D2F"/>
    <w:rsid w:val="00A56E1A"/>
    <w:rsid w:val="00A57143"/>
    <w:rsid w:val="00A576A9"/>
    <w:rsid w:val="00A57CDC"/>
    <w:rsid w:val="00A57DF2"/>
    <w:rsid w:val="00A57E54"/>
    <w:rsid w:val="00A60ED5"/>
    <w:rsid w:val="00A61344"/>
    <w:rsid w:val="00A6289B"/>
    <w:rsid w:val="00A629AB"/>
    <w:rsid w:val="00A630F3"/>
    <w:rsid w:val="00A642D8"/>
    <w:rsid w:val="00A643A2"/>
    <w:rsid w:val="00A64BAF"/>
    <w:rsid w:val="00A652CA"/>
    <w:rsid w:val="00A65857"/>
    <w:rsid w:val="00A65CE1"/>
    <w:rsid w:val="00A65FE9"/>
    <w:rsid w:val="00A6613A"/>
    <w:rsid w:val="00A665DA"/>
    <w:rsid w:val="00A70CF2"/>
    <w:rsid w:val="00A7142E"/>
    <w:rsid w:val="00A7344B"/>
    <w:rsid w:val="00A73595"/>
    <w:rsid w:val="00A73A08"/>
    <w:rsid w:val="00A73FFC"/>
    <w:rsid w:val="00A747D6"/>
    <w:rsid w:val="00A74E82"/>
    <w:rsid w:val="00A75135"/>
    <w:rsid w:val="00A75BB5"/>
    <w:rsid w:val="00A75E26"/>
    <w:rsid w:val="00A761DF"/>
    <w:rsid w:val="00A77AD9"/>
    <w:rsid w:val="00A77B6A"/>
    <w:rsid w:val="00A77D2A"/>
    <w:rsid w:val="00A807AF"/>
    <w:rsid w:val="00A80CB5"/>
    <w:rsid w:val="00A81BD0"/>
    <w:rsid w:val="00A82370"/>
    <w:rsid w:val="00A82722"/>
    <w:rsid w:val="00A82C76"/>
    <w:rsid w:val="00A83963"/>
    <w:rsid w:val="00A84C0F"/>
    <w:rsid w:val="00A86B92"/>
    <w:rsid w:val="00A871B8"/>
    <w:rsid w:val="00A8787B"/>
    <w:rsid w:val="00A90365"/>
    <w:rsid w:val="00A907A6"/>
    <w:rsid w:val="00A91452"/>
    <w:rsid w:val="00A926FF"/>
    <w:rsid w:val="00A942D3"/>
    <w:rsid w:val="00A96599"/>
    <w:rsid w:val="00A96AD3"/>
    <w:rsid w:val="00A96E97"/>
    <w:rsid w:val="00A96F30"/>
    <w:rsid w:val="00A97030"/>
    <w:rsid w:val="00AA01B7"/>
    <w:rsid w:val="00AA2773"/>
    <w:rsid w:val="00AA310F"/>
    <w:rsid w:val="00AA3181"/>
    <w:rsid w:val="00AA35BF"/>
    <w:rsid w:val="00AA3BB3"/>
    <w:rsid w:val="00AA3DD7"/>
    <w:rsid w:val="00AA3E5A"/>
    <w:rsid w:val="00AA3F28"/>
    <w:rsid w:val="00AA49D5"/>
    <w:rsid w:val="00AA5B18"/>
    <w:rsid w:val="00AA6308"/>
    <w:rsid w:val="00AA6A12"/>
    <w:rsid w:val="00AA7372"/>
    <w:rsid w:val="00AA7845"/>
    <w:rsid w:val="00AB02E1"/>
    <w:rsid w:val="00AB19B5"/>
    <w:rsid w:val="00AB1D81"/>
    <w:rsid w:val="00AB2206"/>
    <w:rsid w:val="00AB24CA"/>
    <w:rsid w:val="00AB2BE8"/>
    <w:rsid w:val="00AB2D24"/>
    <w:rsid w:val="00AB2FDF"/>
    <w:rsid w:val="00AB32ED"/>
    <w:rsid w:val="00AB352C"/>
    <w:rsid w:val="00AB3B05"/>
    <w:rsid w:val="00AB4C19"/>
    <w:rsid w:val="00AB4E8B"/>
    <w:rsid w:val="00AB53A4"/>
    <w:rsid w:val="00AB578F"/>
    <w:rsid w:val="00AB5FA4"/>
    <w:rsid w:val="00AB68C4"/>
    <w:rsid w:val="00AB7171"/>
    <w:rsid w:val="00AB7294"/>
    <w:rsid w:val="00AB7FA4"/>
    <w:rsid w:val="00AC036C"/>
    <w:rsid w:val="00AC0AA2"/>
    <w:rsid w:val="00AC1039"/>
    <w:rsid w:val="00AC1170"/>
    <w:rsid w:val="00AC162F"/>
    <w:rsid w:val="00AC1DFF"/>
    <w:rsid w:val="00AC2373"/>
    <w:rsid w:val="00AC2F83"/>
    <w:rsid w:val="00AC3148"/>
    <w:rsid w:val="00AC3768"/>
    <w:rsid w:val="00AC4640"/>
    <w:rsid w:val="00AC51BC"/>
    <w:rsid w:val="00AC52EC"/>
    <w:rsid w:val="00AC5FE3"/>
    <w:rsid w:val="00AC6AB7"/>
    <w:rsid w:val="00AC778B"/>
    <w:rsid w:val="00AC7DAA"/>
    <w:rsid w:val="00AD0079"/>
    <w:rsid w:val="00AD19C1"/>
    <w:rsid w:val="00AD338C"/>
    <w:rsid w:val="00AD3501"/>
    <w:rsid w:val="00AD3605"/>
    <w:rsid w:val="00AD4958"/>
    <w:rsid w:val="00AD5944"/>
    <w:rsid w:val="00AD683F"/>
    <w:rsid w:val="00AD79DF"/>
    <w:rsid w:val="00AE02EA"/>
    <w:rsid w:val="00AE10EB"/>
    <w:rsid w:val="00AE112C"/>
    <w:rsid w:val="00AE12CE"/>
    <w:rsid w:val="00AE1852"/>
    <w:rsid w:val="00AE247A"/>
    <w:rsid w:val="00AE271E"/>
    <w:rsid w:val="00AE434B"/>
    <w:rsid w:val="00AE460F"/>
    <w:rsid w:val="00AE4915"/>
    <w:rsid w:val="00AE5392"/>
    <w:rsid w:val="00AE5DCC"/>
    <w:rsid w:val="00AE68DB"/>
    <w:rsid w:val="00AE6A1D"/>
    <w:rsid w:val="00AE74AC"/>
    <w:rsid w:val="00AE7A22"/>
    <w:rsid w:val="00AE7E26"/>
    <w:rsid w:val="00AF03EA"/>
    <w:rsid w:val="00AF0CD7"/>
    <w:rsid w:val="00AF1F2A"/>
    <w:rsid w:val="00AF3D03"/>
    <w:rsid w:val="00AF455F"/>
    <w:rsid w:val="00AF531C"/>
    <w:rsid w:val="00AF5629"/>
    <w:rsid w:val="00AF5BB3"/>
    <w:rsid w:val="00AF6703"/>
    <w:rsid w:val="00AF6B05"/>
    <w:rsid w:val="00AF70A0"/>
    <w:rsid w:val="00AF723C"/>
    <w:rsid w:val="00AF729D"/>
    <w:rsid w:val="00AF7691"/>
    <w:rsid w:val="00B015E4"/>
    <w:rsid w:val="00B0170D"/>
    <w:rsid w:val="00B02778"/>
    <w:rsid w:val="00B0285A"/>
    <w:rsid w:val="00B02F16"/>
    <w:rsid w:val="00B0413E"/>
    <w:rsid w:val="00B059B1"/>
    <w:rsid w:val="00B0621B"/>
    <w:rsid w:val="00B066F2"/>
    <w:rsid w:val="00B07011"/>
    <w:rsid w:val="00B07055"/>
    <w:rsid w:val="00B07460"/>
    <w:rsid w:val="00B07B57"/>
    <w:rsid w:val="00B108E9"/>
    <w:rsid w:val="00B10CEF"/>
    <w:rsid w:val="00B11643"/>
    <w:rsid w:val="00B1251A"/>
    <w:rsid w:val="00B1262D"/>
    <w:rsid w:val="00B13393"/>
    <w:rsid w:val="00B15C97"/>
    <w:rsid w:val="00B16972"/>
    <w:rsid w:val="00B16CC6"/>
    <w:rsid w:val="00B214C2"/>
    <w:rsid w:val="00B230E9"/>
    <w:rsid w:val="00B2315F"/>
    <w:rsid w:val="00B23E10"/>
    <w:rsid w:val="00B23E1D"/>
    <w:rsid w:val="00B24A6B"/>
    <w:rsid w:val="00B24BEE"/>
    <w:rsid w:val="00B259E1"/>
    <w:rsid w:val="00B265BE"/>
    <w:rsid w:val="00B269DC"/>
    <w:rsid w:val="00B279E6"/>
    <w:rsid w:val="00B308BE"/>
    <w:rsid w:val="00B30D74"/>
    <w:rsid w:val="00B3206B"/>
    <w:rsid w:val="00B3213B"/>
    <w:rsid w:val="00B325B7"/>
    <w:rsid w:val="00B32B6D"/>
    <w:rsid w:val="00B33680"/>
    <w:rsid w:val="00B34740"/>
    <w:rsid w:val="00B42D7E"/>
    <w:rsid w:val="00B4336A"/>
    <w:rsid w:val="00B44805"/>
    <w:rsid w:val="00B44E94"/>
    <w:rsid w:val="00B45AB3"/>
    <w:rsid w:val="00B45F15"/>
    <w:rsid w:val="00B466BA"/>
    <w:rsid w:val="00B47331"/>
    <w:rsid w:val="00B47A50"/>
    <w:rsid w:val="00B5076D"/>
    <w:rsid w:val="00B50A71"/>
    <w:rsid w:val="00B50C6A"/>
    <w:rsid w:val="00B50CAD"/>
    <w:rsid w:val="00B50CE5"/>
    <w:rsid w:val="00B51BBA"/>
    <w:rsid w:val="00B52A0B"/>
    <w:rsid w:val="00B52BD2"/>
    <w:rsid w:val="00B53CD3"/>
    <w:rsid w:val="00B54023"/>
    <w:rsid w:val="00B54BE0"/>
    <w:rsid w:val="00B553DC"/>
    <w:rsid w:val="00B555AF"/>
    <w:rsid w:val="00B5644F"/>
    <w:rsid w:val="00B573AD"/>
    <w:rsid w:val="00B57BE5"/>
    <w:rsid w:val="00B60831"/>
    <w:rsid w:val="00B61091"/>
    <w:rsid w:val="00B61988"/>
    <w:rsid w:val="00B61FF5"/>
    <w:rsid w:val="00B622E5"/>
    <w:rsid w:val="00B63D14"/>
    <w:rsid w:val="00B6409B"/>
    <w:rsid w:val="00B64190"/>
    <w:rsid w:val="00B64467"/>
    <w:rsid w:val="00B66216"/>
    <w:rsid w:val="00B662C1"/>
    <w:rsid w:val="00B66410"/>
    <w:rsid w:val="00B665BA"/>
    <w:rsid w:val="00B665EB"/>
    <w:rsid w:val="00B7081D"/>
    <w:rsid w:val="00B7094F"/>
    <w:rsid w:val="00B718E0"/>
    <w:rsid w:val="00B73906"/>
    <w:rsid w:val="00B741C2"/>
    <w:rsid w:val="00B75F0E"/>
    <w:rsid w:val="00B76EA3"/>
    <w:rsid w:val="00B76FFD"/>
    <w:rsid w:val="00B774AE"/>
    <w:rsid w:val="00B804B7"/>
    <w:rsid w:val="00B81E30"/>
    <w:rsid w:val="00B83500"/>
    <w:rsid w:val="00B836CE"/>
    <w:rsid w:val="00B838F6"/>
    <w:rsid w:val="00B844C2"/>
    <w:rsid w:val="00B84534"/>
    <w:rsid w:val="00B848B0"/>
    <w:rsid w:val="00B84AC7"/>
    <w:rsid w:val="00B84E59"/>
    <w:rsid w:val="00B860A4"/>
    <w:rsid w:val="00B86391"/>
    <w:rsid w:val="00B86806"/>
    <w:rsid w:val="00B90F71"/>
    <w:rsid w:val="00B9100E"/>
    <w:rsid w:val="00B93239"/>
    <w:rsid w:val="00B938C9"/>
    <w:rsid w:val="00B942AC"/>
    <w:rsid w:val="00B94802"/>
    <w:rsid w:val="00B94F7F"/>
    <w:rsid w:val="00B96C74"/>
    <w:rsid w:val="00B97BC8"/>
    <w:rsid w:val="00BA0521"/>
    <w:rsid w:val="00BA0CD5"/>
    <w:rsid w:val="00BA160B"/>
    <w:rsid w:val="00BA1672"/>
    <w:rsid w:val="00BA192D"/>
    <w:rsid w:val="00BA313C"/>
    <w:rsid w:val="00BA5E3C"/>
    <w:rsid w:val="00BA63DD"/>
    <w:rsid w:val="00BA6676"/>
    <w:rsid w:val="00BB0966"/>
    <w:rsid w:val="00BB2AAF"/>
    <w:rsid w:val="00BB2B53"/>
    <w:rsid w:val="00BB38BC"/>
    <w:rsid w:val="00BB3EAC"/>
    <w:rsid w:val="00BB4D0C"/>
    <w:rsid w:val="00BB5ACB"/>
    <w:rsid w:val="00BB6315"/>
    <w:rsid w:val="00BC0049"/>
    <w:rsid w:val="00BC0C40"/>
    <w:rsid w:val="00BC0FC2"/>
    <w:rsid w:val="00BC1B8E"/>
    <w:rsid w:val="00BC1CDE"/>
    <w:rsid w:val="00BC3665"/>
    <w:rsid w:val="00BC38BA"/>
    <w:rsid w:val="00BC41D5"/>
    <w:rsid w:val="00BC464A"/>
    <w:rsid w:val="00BC4DAB"/>
    <w:rsid w:val="00BC54CB"/>
    <w:rsid w:val="00BC573F"/>
    <w:rsid w:val="00BC5F54"/>
    <w:rsid w:val="00BC6F5F"/>
    <w:rsid w:val="00BC7382"/>
    <w:rsid w:val="00BC7634"/>
    <w:rsid w:val="00BC79B6"/>
    <w:rsid w:val="00BC7B1D"/>
    <w:rsid w:val="00BD0D07"/>
    <w:rsid w:val="00BD269A"/>
    <w:rsid w:val="00BD2B37"/>
    <w:rsid w:val="00BD3814"/>
    <w:rsid w:val="00BD4382"/>
    <w:rsid w:val="00BD4952"/>
    <w:rsid w:val="00BD4B28"/>
    <w:rsid w:val="00BD592F"/>
    <w:rsid w:val="00BD5B8A"/>
    <w:rsid w:val="00BD79EA"/>
    <w:rsid w:val="00BD7B68"/>
    <w:rsid w:val="00BE0C60"/>
    <w:rsid w:val="00BE0EA8"/>
    <w:rsid w:val="00BE0F11"/>
    <w:rsid w:val="00BE2204"/>
    <w:rsid w:val="00BE2267"/>
    <w:rsid w:val="00BE2F04"/>
    <w:rsid w:val="00BE31E8"/>
    <w:rsid w:val="00BE4726"/>
    <w:rsid w:val="00BE480E"/>
    <w:rsid w:val="00BE4826"/>
    <w:rsid w:val="00BE4BFC"/>
    <w:rsid w:val="00BE53E7"/>
    <w:rsid w:val="00BE5767"/>
    <w:rsid w:val="00BE7163"/>
    <w:rsid w:val="00BE7516"/>
    <w:rsid w:val="00BE7CE5"/>
    <w:rsid w:val="00BF0AA5"/>
    <w:rsid w:val="00BF112B"/>
    <w:rsid w:val="00BF1156"/>
    <w:rsid w:val="00BF129D"/>
    <w:rsid w:val="00BF1C42"/>
    <w:rsid w:val="00BF2B03"/>
    <w:rsid w:val="00BF35B4"/>
    <w:rsid w:val="00BF46DE"/>
    <w:rsid w:val="00BF48FD"/>
    <w:rsid w:val="00BF5EB0"/>
    <w:rsid w:val="00BF61DF"/>
    <w:rsid w:val="00BF62F0"/>
    <w:rsid w:val="00BF6764"/>
    <w:rsid w:val="00BF73CB"/>
    <w:rsid w:val="00BF75DD"/>
    <w:rsid w:val="00BF784A"/>
    <w:rsid w:val="00BF78A3"/>
    <w:rsid w:val="00BF78C5"/>
    <w:rsid w:val="00C007A7"/>
    <w:rsid w:val="00C007FA"/>
    <w:rsid w:val="00C00A15"/>
    <w:rsid w:val="00C0101D"/>
    <w:rsid w:val="00C023F3"/>
    <w:rsid w:val="00C03613"/>
    <w:rsid w:val="00C03FAA"/>
    <w:rsid w:val="00C04839"/>
    <w:rsid w:val="00C04E23"/>
    <w:rsid w:val="00C05E6E"/>
    <w:rsid w:val="00C072AA"/>
    <w:rsid w:val="00C10811"/>
    <w:rsid w:val="00C10E80"/>
    <w:rsid w:val="00C10F51"/>
    <w:rsid w:val="00C1111C"/>
    <w:rsid w:val="00C115C8"/>
    <w:rsid w:val="00C11713"/>
    <w:rsid w:val="00C1173E"/>
    <w:rsid w:val="00C11A6D"/>
    <w:rsid w:val="00C1377C"/>
    <w:rsid w:val="00C13CE3"/>
    <w:rsid w:val="00C1424E"/>
    <w:rsid w:val="00C14E97"/>
    <w:rsid w:val="00C15085"/>
    <w:rsid w:val="00C153D5"/>
    <w:rsid w:val="00C15BA5"/>
    <w:rsid w:val="00C15C4F"/>
    <w:rsid w:val="00C15CD9"/>
    <w:rsid w:val="00C170EB"/>
    <w:rsid w:val="00C17148"/>
    <w:rsid w:val="00C1771F"/>
    <w:rsid w:val="00C17D0A"/>
    <w:rsid w:val="00C17DD3"/>
    <w:rsid w:val="00C201EF"/>
    <w:rsid w:val="00C20E63"/>
    <w:rsid w:val="00C221A6"/>
    <w:rsid w:val="00C227D9"/>
    <w:rsid w:val="00C230E4"/>
    <w:rsid w:val="00C24280"/>
    <w:rsid w:val="00C24B14"/>
    <w:rsid w:val="00C24EDE"/>
    <w:rsid w:val="00C253AD"/>
    <w:rsid w:val="00C256CF"/>
    <w:rsid w:val="00C25B18"/>
    <w:rsid w:val="00C267D2"/>
    <w:rsid w:val="00C27E6F"/>
    <w:rsid w:val="00C30184"/>
    <w:rsid w:val="00C301F1"/>
    <w:rsid w:val="00C31A61"/>
    <w:rsid w:val="00C32A68"/>
    <w:rsid w:val="00C32B37"/>
    <w:rsid w:val="00C32E51"/>
    <w:rsid w:val="00C33575"/>
    <w:rsid w:val="00C338A1"/>
    <w:rsid w:val="00C33A78"/>
    <w:rsid w:val="00C34119"/>
    <w:rsid w:val="00C34231"/>
    <w:rsid w:val="00C343E8"/>
    <w:rsid w:val="00C344E2"/>
    <w:rsid w:val="00C3471E"/>
    <w:rsid w:val="00C34781"/>
    <w:rsid w:val="00C3581E"/>
    <w:rsid w:val="00C37E04"/>
    <w:rsid w:val="00C402B9"/>
    <w:rsid w:val="00C4077E"/>
    <w:rsid w:val="00C40CD6"/>
    <w:rsid w:val="00C413AC"/>
    <w:rsid w:val="00C41E35"/>
    <w:rsid w:val="00C4282E"/>
    <w:rsid w:val="00C428F9"/>
    <w:rsid w:val="00C43DBB"/>
    <w:rsid w:val="00C44985"/>
    <w:rsid w:val="00C44B55"/>
    <w:rsid w:val="00C44E75"/>
    <w:rsid w:val="00C44F8A"/>
    <w:rsid w:val="00C45776"/>
    <w:rsid w:val="00C45F3F"/>
    <w:rsid w:val="00C4718E"/>
    <w:rsid w:val="00C473B2"/>
    <w:rsid w:val="00C47A11"/>
    <w:rsid w:val="00C50072"/>
    <w:rsid w:val="00C51375"/>
    <w:rsid w:val="00C516B7"/>
    <w:rsid w:val="00C51A01"/>
    <w:rsid w:val="00C51CA9"/>
    <w:rsid w:val="00C526E1"/>
    <w:rsid w:val="00C528C9"/>
    <w:rsid w:val="00C53149"/>
    <w:rsid w:val="00C53ADC"/>
    <w:rsid w:val="00C55236"/>
    <w:rsid w:val="00C57771"/>
    <w:rsid w:val="00C579B7"/>
    <w:rsid w:val="00C57B43"/>
    <w:rsid w:val="00C60C6B"/>
    <w:rsid w:val="00C6288B"/>
    <w:rsid w:val="00C6297C"/>
    <w:rsid w:val="00C62AD0"/>
    <w:rsid w:val="00C63F38"/>
    <w:rsid w:val="00C6486E"/>
    <w:rsid w:val="00C64BA7"/>
    <w:rsid w:val="00C64BC5"/>
    <w:rsid w:val="00C64D81"/>
    <w:rsid w:val="00C650CD"/>
    <w:rsid w:val="00C656B9"/>
    <w:rsid w:val="00C65ECA"/>
    <w:rsid w:val="00C667F9"/>
    <w:rsid w:val="00C67181"/>
    <w:rsid w:val="00C67341"/>
    <w:rsid w:val="00C67988"/>
    <w:rsid w:val="00C71360"/>
    <w:rsid w:val="00C71421"/>
    <w:rsid w:val="00C72518"/>
    <w:rsid w:val="00C734DC"/>
    <w:rsid w:val="00C7482C"/>
    <w:rsid w:val="00C755F0"/>
    <w:rsid w:val="00C75C29"/>
    <w:rsid w:val="00C76E44"/>
    <w:rsid w:val="00C77AE4"/>
    <w:rsid w:val="00C81A33"/>
    <w:rsid w:val="00C8232C"/>
    <w:rsid w:val="00C829F7"/>
    <w:rsid w:val="00C82C7F"/>
    <w:rsid w:val="00C833D6"/>
    <w:rsid w:val="00C83485"/>
    <w:rsid w:val="00C840F3"/>
    <w:rsid w:val="00C8472B"/>
    <w:rsid w:val="00C84C52"/>
    <w:rsid w:val="00C84DFD"/>
    <w:rsid w:val="00C85036"/>
    <w:rsid w:val="00C867BA"/>
    <w:rsid w:val="00C86A26"/>
    <w:rsid w:val="00C86BB0"/>
    <w:rsid w:val="00C87125"/>
    <w:rsid w:val="00C9065B"/>
    <w:rsid w:val="00C9074E"/>
    <w:rsid w:val="00C925BA"/>
    <w:rsid w:val="00C92A08"/>
    <w:rsid w:val="00C92C72"/>
    <w:rsid w:val="00C92D64"/>
    <w:rsid w:val="00C95644"/>
    <w:rsid w:val="00C958A9"/>
    <w:rsid w:val="00C95DEA"/>
    <w:rsid w:val="00C96A93"/>
    <w:rsid w:val="00C97DE7"/>
    <w:rsid w:val="00CA0C86"/>
    <w:rsid w:val="00CA0E79"/>
    <w:rsid w:val="00CA1BEE"/>
    <w:rsid w:val="00CA1E4E"/>
    <w:rsid w:val="00CA2990"/>
    <w:rsid w:val="00CA3032"/>
    <w:rsid w:val="00CA5002"/>
    <w:rsid w:val="00CA520A"/>
    <w:rsid w:val="00CA52C2"/>
    <w:rsid w:val="00CA5A48"/>
    <w:rsid w:val="00CA5C74"/>
    <w:rsid w:val="00CA70AD"/>
    <w:rsid w:val="00CA710E"/>
    <w:rsid w:val="00CA75F4"/>
    <w:rsid w:val="00CB0072"/>
    <w:rsid w:val="00CB01CC"/>
    <w:rsid w:val="00CB0F16"/>
    <w:rsid w:val="00CB122D"/>
    <w:rsid w:val="00CB18A8"/>
    <w:rsid w:val="00CB19E4"/>
    <w:rsid w:val="00CB2208"/>
    <w:rsid w:val="00CB24E2"/>
    <w:rsid w:val="00CB2867"/>
    <w:rsid w:val="00CB31A4"/>
    <w:rsid w:val="00CB3595"/>
    <w:rsid w:val="00CB3990"/>
    <w:rsid w:val="00CB4F78"/>
    <w:rsid w:val="00CB57DB"/>
    <w:rsid w:val="00CB5C69"/>
    <w:rsid w:val="00CB701D"/>
    <w:rsid w:val="00CB7ABE"/>
    <w:rsid w:val="00CB7E62"/>
    <w:rsid w:val="00CC1206"/>
    <w:rsid w:val="00CC1240"/>
    <w:rsid w:val="00CC1533"/>
    <w:rsid w:val="00CC1618"/>
    <w:rsid w:val="00CC2241"/>
    <w:rsid w:val="00CC2F74"/>
    <w:rsid w:val="00CC3069"/>
    <w:rsid w:val="00CC31EF"/>
    <w:rsid w:val="00CC57C4"/>
    <w:rsid w:val="00CC655E"/>
    <w:rsid w:val="00CC6FB0"/>
    <w:rsid w:val="00CC7053"/>
    <w:rsid w:val="00CC7A95"/>
    <w:rsid w:val="00CD01F1"/>
    <w:rsid w:val="00CD1550"/>
    <w:rsid w:val="00CD1DE3"/>
    <w:rsid w:val="00CD1F0C"/>
    <w:rsid w:val="00CD227C"/>
    <w:rsid w:val="00CD483A"/>
    <w:rsid w:val="00CD51D5"/>
    <w:rsid w:val="00CD526E"/>
    <w:rsid w:val="00CD52E0"/>
    <w:rsid w:val="00CD565C"/>
    <w:rsid w:val="00CD7190"/>
    <w:rsid w:val="00CD72AE"/>
    <w:rsid w:val="00CE166E"/>
    <w:rsid w:val="00CE2ADB"/>
    <w:rsid w:val="00CE3788"/>
    <w:rsid w:val="00CE40A9"/>
    <w:rsid w:val="00CE42FD"/>
    <w:rsid w:val="00CE4DD0"/>
    <w:rsid w:val="00CE7AC8"/>
    <w:rsid w:val="00CE7C85"/>
    <w:rsid w:val="00CE7D68"/>
    <w:rsid w:val="00CF07E1"/>
    <w:rsid w:val="00CF0C69"/>
    <w:rsid w:val="00CF19E1"/>
    <w:rsid w:val="00CF1E59"/>
    <w:rsid w:val="00CF22F5"/>
    <w:rsid w:val="00CF2C40"/>
    <w:rsid w:val="00CF322A"/>
    <w:rsid w:val="00CF359D"/>
    <w:rsid w:val="00CF3C1A"/>
    <w:rsid w:val="00CF4DBC"/>
    <w:rsid w:val="00CF53AE"/>
    <w:rsid w:val="00CF5C64"/>
    <w:rsid w:val="00CF6362"/>
    <w:rsid w:val="00CF7367"/>
    <w:rsid w:val="00CF7C5C"/>
    <w:rsid w:val="00CF7D01"/>
    <w:rsid w:val="00D00146"/>
    <w:rsid w:val="00D00CCF"/>
    <w:rsid w:val="00D02B9D"/>
    <w:rsid w:val="00D044F3"/>
    <w:rsid w:val="00D045AE"/>
    <w:rsid w:val="00D05084"/>
    <w:rsid w:val="00D05FFE"/>
    <w:rsid w:val="00D06495"/>
    <w:rsid w:val="00D11A90"/>
    <w:rsid w:val="00D1212C"/>
    <w:rsid w:val="00D12A92"/>
    <w:rsid w:val="00D1333B"/>
    <w:rsid w:val="00D1372A"/>
    <w:rsid w:val="00D13B5D"/>
    <w:rsid w:val="00D13B75"/>
    <w:rsid w:val="00D145A9"/>
    <w:rsid w:val="00D14647"/>
    <w:rsid w:val="00D15825"/>
    <w:rsid w:val="00D158B8"/>
    <w:rsid w:val="00D16CE0"/>
    <w:rsid w:val="00D17310"/>
    <w:rsid w:val="00D17C6A"/>
    <w:rsid w:val="00D200FF"/>
    <w:rsid w:val="00D2043C"/>
    <w:rsid w:val="00D206FE"/>
    <w:rsid w:val="00D20F49"/>
    <w:rsid w:val="00D20FA5"/>
    <w:rsid w:val="00D2289D"/>
    <w:rsid w:val="00D228C0"/>
    <w:rsid w:val="00D23451"/>
    <w:rsid w:val="00D2387D"/>
    <w:rsid w:val="00D24322"/>
    <w:rsid w:val="00D244A7"/>
    <w:rsid w:val="00D247CC"/>
    <w:rsid w:val="00D30E1E"/>
    <w:rsid w:val="00D31065"/>
    <w:rsid w:val="00D31683"/>
    <w:rsid w:val="00D32348"/>
    <w:rsid w:val="00D3297B"/>
    <w:rsid w:val="00D338A7"/>
    <w:rsid w:val="00D33C6D"/>
    <w:rsid w:val="00D35C09"/>
    <w:rsid w:val="00D3661B"/>
    <w:rsid w:val="00D367E5"/>
    <w:rsid w:val="00D41B45"/>
    <w:rsid w:val="00D42640"/>
    <w:rsid w:val="00D42ABD"/>
    <w:rsid w:val="00D42C61"/>
    <w:rsid w:val="00D42F81"/>
    <w:rsid w:val="00D43187"/>
    <w:rsid w:val="00D434D5"/>
    <w:rsid w:val="00D45473"/>
    <w:rsid w:val="00D45476"/>
    <w:rsid w:val="00D46B6B"/>
    <w:rsid w:val="00D477F0"/>
    <w:rsid w:val="00D47AD3"/>
    <w:rsid w:val="00D50835"/>
    <w:rsid w:val="00D50EDB"/>
    <w:rsid w:val="00D5170A"/>
    <w:rsid w:val="00D51734"/>
    <w:rsid w:val="00D53DB5"/>
    <w:rsid w:val="00D540BE"/>
    <w:rsid w:val="00D55299"/>
    <w:rsid w:val="00D5601C"/>
    <w:rsid w:val="00D560F8"/>
    <w:rsid w:val="00D56C78"/>
    <w:rsid w:val="00D57369"/>
    <w:rsid w:val="00D5751C"/>
    <w:rsid w:val="00D57708"/>
    <w:rsid w:val="00D57C3F"/>
    <w:rsid w:val="00D60A6C"/>
    <w:rsid w:val="00D61757"/>
    <w:rsid w:val="00D619BE"/>
    <w:rsid w:val="00D6228C"/>
    <w:rsid w:val="00D624E5"/>
    <w:rsid w:val="00D62BEB"/>
    <w:rsid w:val="00D632C3"/>
    <w:rsid w:val="00D637BA"/>
    <w:rsid w:val="00D64B41"/>
    <w:rsid w:val="00D65124"/>
    <w:rsid w:val="00D65356"/>
    <w:rsid w:val="00D6590C"/>
    <w:rsid w:val="00D65AA1"/>
    <w:rsid w:val="00D66DB7"/>
    <w:rsid w:val="00D66F5A"/>
    <w:rsid w:val="00D6718E"/>
    <w:rsid w:val="00D67769"/>
    <w:rsid w:val="00D701E7"/>
    <w:rsid w:val="00D7023D"/>
    <w:rsid w:val="00D71033"/>
    <w:rsid w:val="00D71242"/>
    <w:rsid w:val="00D716D3"/>
    <w:rsid w:val="00D71C24"/>
    <w:rsid w:val="00D720D2"/>
    <w:rsid w:val="00D72583"/>
    <w:rsid w:val="00D72C1A"/>
    <w:rsid w:val="00D731AB"/>
    <w:rsid w:val="00D74E90"/>
    <w:rsid w:val="00D756B0"/>
    <w:rsid w:val="00D80922"/>
    <w:rsid w:val="00D809B7"/>
    <w:rsid w:val="00D81262"/>
    <w:rsid w:val="00D8137A"/>
    <w:rsid w:val="00D818E0"/>
    <w:rsid w:val="00D82501"/>
    <w:rsid w:val="00D82709"/>
    <w:rsid w:val="00D82D59"/>
    <w:rsid w:val="00D82FBD"/>
    <w:rsid w:val="00D83549"/>
    <w:rsid w:val="00D84F22"/>
    <w:rsid w:val="00D85860"/>
    <w:rsid w:val="00D85937"/>
    <w:rsid w:val="00D86163"/>
    <w:rsid w:val="00D861CE"/>
    <w:rsid w:val="00D87508"/>
    <w:rsid w:val="00D8751C"/>
    <w:rsid w:val="00D87A4E"/>
    <w:rsid w:val="00D87E6C"/>
    <w:rsid w:val="00D90B03"/>
    <w:rsid w:val="00D922C8"/>
    <w:rsid w:val="00D926CA"/>
    <w:rsid w:val="00D95F03"/>
    <w:rsid w:val="00D96B10"/>
    <w:rsid w:val="00D96D9B"/>
    <w:rsid w:val="00D96E12"/>
    <w:rsid w:val="00DA1C4A"/>
    <w:rsid w:val="00DA2153"/>
    <w:rsid w:val="00DA2C35"/>
    <w:rsid w:val="00DA35B4"/>
    <w:rsid w:val="00DA42D8"/>
    <w:rsid w:val="00DA494A"/>
    <w:rsid w:val="00DA4CC3"/>
    <w:rsid w:val="00DA5255"/>
    <w:rsid w:val="00DA543B"/>
    <w:rsid w:val="00DA714F"/>
    <w:rsid w:val="00DB02BD"/>
    <w:rsid w:val="00DB0713"/>
    <w:rsid w:val="00DB0948"/>
    <w:rsid w:val="00DB119D"/>
    <w:rsid w:val="00DB2666"/>
    <w:rsid w:val="00DB2C38"/>
    <w:rsid w:val="00DB3458"/>
    <w:rsid w:val="00DB5B15"/>
    <w:rsid w:val="00DB7970"/>
    <w:rsid w:val="00DC0C49"/>
    <w:rsid w:val="00DC1318"/>
    <w:rsid w:val="00DC28CC"/>
    <w:rsid w:val="00DC2ECD"/>
    <w:rsid w:val="00DC2ED1"/>
    <w:rsid w:val="00DC325D"/>
    <w:rsid w:val="00DC3739"/>
    <w:rsid w:val="00DC3A91"/>
    <w:rsid w:val="00DC3DA2"/>
    <w:rsid w:val="00DC42BC"/>
    <w:rsid w:val="00DC44E7"/>
    <w:rsid w:val="00DC4602"/>
    <w:rsid w:val="00DC4FDB"/>
    <w:rsid w:val="00DC5C4A"/>
    <w:rsid w:val="00DD012F"/>
    <w:rsid w:val="00DD0389"/>
    <w:rsid w:val="00DD12A7"/>
    <w:rsid w:val="00DD13F7"/>
    <w:rsid w:val="00DD1BBB"/>
    <w:rsid w:val="00DD1C18"/>
    <w:rsid w:val="00DD2D60"/>
    <w:rsid w:val="00DD30BE"/>
    <w:rsid w:val="00DD32EA"/>
    <w:rsid w:val="00DD3C7A"/>
    <w:rsid w:val="00DD3CF0"/>
    <w:rsid w:val="00DD4993"/>
    <w:rsid w:val="00DD4B18"/>
    <w:rsid w:val="00DD4DDE"/>
    <w:rsid w:val="00DD5C0C"/>
    <w:rsid w:val="00DD7793"/>
    <w:rsid w:val="00DE157A"/>
    <w:rsid w:val="00DE1FD5"/>
    <w:rsid w:val="00DE293F"/>
    <w:rsid w:val="00DE2D27"/>
    <w:rsid w:val="00DE2FDC"/>
    <w:rsid w:val="00DE4E86"/>
    <w:rsid w:val="00DE67CF"/>
    <w:rsid w:val="00DE6919"/>
    <w:rsid w:val="00DE69F9"/>
    <w:rsid w:val="00DE7B9F"/>
    <w:rsid w:val="00DF0D1E"/>
    <w:rsid w:val="00DF1365"/>
    <w:rsid w:val="00DF1372"/>
    <w:rsid w:val="00DF1487"/>
    <w:rsid w:val="00DF1645"/>
    <w:rsid w:val="00DF1884"/>
    <w:rsid w:val="00DF29B1"/>
    <w:rsid w:val="00DF2E2A"/>
    <w:rsid w:val="00DF318C"/>
    <w:rsid w:val="00DF38D6"/>
    <w:rsid w:val="00DF3F80"/>
    <w:rsid w:val="00DF424A"/>
    <w:rsid w:val="00DF4E64"/>
    <w:rsid w:val="00DF53A6"/>
    <w:rsid w:val="00DF5570"/>
    <w:rsid w:val="00DF6A89"/>
    <w:rsid w:val="00E0129E"/>
    <w:rsid w:val="00E012BE"/>
    <w:rsid w:val="00E013BE"/>
    <w:rsid w:val="00E0282B"/>
    <w:rsid w:val="00E02DB1"/>
    <w:rsid w:val="00E02F9D"/>
    <w:rsid w:val="00E03B85"/>
    <w:rsid w:val="00E04021"/>
    <w:rsid w:val="00E0442B"/>
    <w:rsid w:val="00E05002"/>
    <w:rsid w:val="00E0539D"/>
    <w:rsid w:val="00E056A6"/>
    <w:rsid w:val="00E06D59"/>
    <w:rsid w:val="00E06FCD"/>
    <w:rsid w:val="00E07710"/>
    <w:rsid w:val="00E10096"/>
    <w:rsid w:val="00E105BF"/>
    <w:rsid w:val="00E105C7"/>
    <w:rsid w:val="00E11973"/>
    <w:rsid w:val="00E12332"/>
    <w:rsid w:val="00E1380D"/>
    <w:rsid w:val="00E13BB5"/>
    <w:rsid w:val="00E13C35"/>
    <w:rsid w:val="00E140CA"/>
    <w:rsid w:val="00E14208"/>
    <w:rsid w:val="00E14639"/>
    <w:rsid w:val="00E14C11"/>
    <w:rsid w:val="00E1518B"/>
    <w:rsid w:val="00E15A40"/>
    <w:rsid w:val="00E161F3"/>
    <w:rsid w:val="00E17D98"/>
    <w:rsid w:val="00E2005E"/>
    <w:rsid w:val="00E20119"/>
    <w:rsid w:val="00E212A8"/>
    <w:rsid w:val="00E23551"/>
    <w:rsid w:val="00E241D8"/>
    <w:rsid w:val="00E24349"/>
    <w:rsid w:val="00E25C99"/>
    <w:rsid w:val="00E26921"/>
    <w:rsid w:val="00E2756B"/>
    <w:rsid w:val="00E27975"/>
    <w:rsid w:val="00E27C69"/>
    <w:rsid w:val="00E308A5"/>
    <w:rsid w:val="00E30DBB"/>
    <w:rsid w:val="00E31CEA"/>
    <w:rsid w:val="00E32694"/>
    <w:rsid w:val="00E33331"/>
    <w:rsid w:val="00E33458"/>
    <w:rsid w:val="00E33D3E"/>
    <w:rsid w:val="00E3442B"/>
    <w:rsid w:val="00E36197"/>
    <w:rsid w:val="00E3735E"/>
    <w:rsid w:val="00E40A8E"/>
    <w:rsid w:val="00E414D5"/>
    <w:rsid w:val="00E41AEA"/>
    <w:rsid w:val="00E42A2A"/>
    <w:rsid w:val="00E42A9C"/>
    <w:rsid w:val="00E42FD0"/>
    <w:rsid w:val="00E433FC"/>
    <w:rsid w:val="00E43FAC"/>
    <w:rsid w:val="00E4451D"/>
    <w:rsid w:val="00E464F0"/>
    <w:rsid w:val="00E465AD"/>
    <w:rsid w:val="00E46B8A"/>
    <w:rsid w:val="00E46CA5"/>
    <w:rsid w:val="00E47074"/>
    <w:rsid w:val="00E47FE0"/>
    <w:rsid w:val="00E5183D"/>
    <w:rsid w:val="00E518D9"/>
    <w:rsid w:val="00E51CE6"/>
    <w:rsid w:val="00E524A8"/>
    <w:rsid w:val="00E53C5C"/>
    <w:rsid w:val="00E54A44"/>
    <w:rsid w:val="00E54E40"/>
    <w:rsid w:val="00E55FC7"/>
    <w:rsid w:val="00E57571"/>
    <w:rsid w:val="00E60035"/>
    <w:rsid w:val="00E60A35"/>
    <w:rsid w:val="00E61893"/>
    <w:rsid w:val="00E61C4B"/>
    <w:rsid w:val="00E6210D"/>
    <w:rsid w:val="00E62983"/>
    <w:rsid w:val="00E63627"/>
    <w:rsid w:val="00E64B1C"/>
    <w:rsid w:val="00E64F35"/>
    <w:rsid w:val="00E65EB6"/>
    <w:rsid w:val="00E66A27"/>
    <w:rsid w:val="00E67635"/>
    <w:rsid w:val="00E67909"/>
    <w:rsid w:val="00E709BD"/>
    <w:rsid w:val="00E710FB"/>
    <w:rsid w:val="00E72BC4"/>
    <w:rsid w:val="00E73676"/>
    <w:rsid w:val="00E73D4A"/>
    <w:rsid w:val="00E75034"/>
    <w:rsid w:val="00E753B7"/>
    <w:rsid w:val="00E75890"/>
    <w:rsid w:val="00E75A53"/>
    <w:rsid w:val="00E7611F"/>
    <w:rsid w:val="00E76842"/>
    <w:rsid w:val="00E76D60"/>
    <w:rsid w:val="00E80DF7"/>
    <w:rsid w:val="00E81B29"/>
    <w:rsid w:val="00E81B30"/>
    <w:rsid w:val="00E82936"/>
    <w:rsid w:val="00E843DE"/>
    <w:rsid w:val="00E8526F"/>
    <w:rsid w:val="00E85439"/>
    <w:rsid w:val="00E8765A"/>
    <w:rsid w:val="00E878AC"/>
    <w:rsid w:val="00E916DF"/>
    <w:rsid w:val="00E91860"/>
    <w:rsid w:val="00E930AD"/>
    <w:rsid w:val="00E95273"/>
    <w:rsid w:val="00E95676"/>
    <w:rsid w:val="00E9584A"/>
    <w:rsid w:val="00E95C64"/>
    <w:rsid w:val="00E95F2D"/>
    <w:rsid w:val="00E96375"/>
    <w:rsid w:val="00E969F1"/>
    <w:rsid w:val="00E96B61"/>
    <w:rsid w:val="00E976CB"/>
    <w:rsid w:val="00E97C2B"/>
    <w:rsid w:val="00EA03A1"/>
    <w:rsid w:val="00EA0BB9"/>
    <w:rsid w:val="00EA0CCD"/>
    <w:rsid w:val="00EA108A"/>
    <w:rsid w:val="00EA143D"/>
    <w:rsid w:val="00EA15F7"/>
    <w:rsid w:val="00EA1C3B"/>
    <w:rsid w:val="00EA21D7"/>
    <w:rsid w:val="00EA22F0"/>
    <w:rsid w:val="00EA6234"/>
    <w:rsid w:val="00EA6FF2"/>
    <w:rsid w:val="00EA7DA8"/>
    <w:rsid w:val="00EA7EB3"/>
    <w:rsid w:val="00EA7FB3"/>
    <w:rsid w:val="00EB14A8"/>
    <w:rsid w:val="00EB27F7"/>
    <w:rsid w:val="00EB2B57"/>
    <w:rsid w:val="00EB488F"/>
    <w:rsid w:val="00EB528C"/>
    <w:rsid w:val="00EB6945"/>
    <w:rsid w:val="00EB6C41"/>
    <w:rsid w:val="00EB6E97"/>
    <w:rsid w:val="00EB6EC3"/>
    <w:rsid w:val="00EB705B"/>
    <w:rsid w:val="00EB7210"/>
    <w:rsid w:val="00EB798A"/>
    <w:rsid w:val="00EB7A20"/>
    <w:rsid w:val="00EB7EEB"/>
    <w:rsid w:val="00EC0272"/>
    <w:rsid w:val="00EC0382"/>
    <w:rsid w:val="00EC0F00"/>
    <w:rsid w:val="00EC1D5B"/>
    <w:rsid w:val="00EC2779"/>
    <w:rsid w:val="00EC392A"/>
    <w:rsid w:val="00EC3EC2"/>
    <w:rsid w:val="00EC5947"/>
    <w:rsid w:val="00EC5DCD"/>
    <w:rsid w:val="00EC66CA"/>
    <w:rsid w:val="00EC7ACD"/>
    <w:rsid w:val="00ED18CD"/>
    <w:rsid w:val="00ED1DD0"/>
    <w:rsid w:val="00ED1E5F"/>
    <w:rsid w:val="00ED2604"/>
    <w:rsid w:val="00ED38AA"/>
    <w:rsid w:val="00ED43D1"/>
    <w:rsid w:val="00ED48E0"/>
    <w:rsid w:val="00ED68E6"/>
    <w:rsid w:val="00ED7092"/>
    <w:rsid w:val="00EE0C12"/>
    <w:rsid w:val="00EE1E35"/>
    <w:rsid w:val="00EE2109"/>
    <w:rsid w:val="00EE2E3A"/>
    <w:rsid w:val="00EE31C9"/>
    <w:rsid w:val="00EE5567"/>
    <w:rsid w:val="00EE582D"/>
    <w:rsid w:val="00EE5F5C"/>
    <w:rsid w:val="00EE67AA"/>
    <w:rsid w:val="00EE67B7"/>
    <w:rsid w:val="00EE6836"/>
    <w:rsid w:val="00EE6FE7"/>
    <w:rsid w:val="00EE7454"/>
    <w:rsid w:val="00EF1958"/>
    <w:rsid w:val="00EF255A"/>
    <w:rsid w:val="00EF32F9"/>
    <w:rsid w:val="00EF3FC3"/>
    <w:rsid w:val="00EF49BE"/>
    <w:rsid w:val="00EF4EE0"/>
    <w:rsid w:val="00EF586D"/>
    <w:rsid w:val="00EF7163"/>
    <w:rsid w:val="00F0278A"/>
    <w:rsid w:val="00F02FC1"/>
    <w:rsid w:val="00F030E3"/>
    <w:rsid w:val="00F032BB"/>
    <w:rsid w:val="00F03344"/>
    <w:rsid w:val="00F03960"/>
    <w:rsid w:val="00F04195"/>
    <w:rsid w:val="00F04269"/>
    <w:rsid w:val="00F0473A"/>
    <w:rsid w:val="00F051AD"/>
    <w:rsid w:val="00F05968"/>
    <w:rsid w:val="00F06828"/>
    <w:rsid w:val="00F07BA8"/>
    <w:rsid w:val="00F102F4"/>
    <w:rsid w:val="00F11199"/>
    <w:rsid w:val="00F11934"/>
    <w:rsid w:val="00F12039"/>
    <w:rsid w:val="00F1310E"/>
    <w:rsid w:val="00F13EB5"/>
    <w:rsid w:val="00F145BC"/>
    <w:rsid w:val="00F15E44"/>
    <w:rsid w:val="00F15E72"/>
    <w:rsid w:val="00F16A3B"/>
    <w:rsid w:val="00F20239"/>
    <w:rsid w:val="00F22B4F"/>
    <w:rsid w:val="00F22C9F"/>
    <w:rsid w:val="00F23066"/>
    <w:rsid w:val="00F23E66"/>
    <w:rsid w:val="00F24416"/>
    <w:rsid w:val="00F24960"/>
    <w:rsid w:val="00F24B99"/>
    <w:rsid w:val="00F24C7D"/>
    <w:rsid w:val="00F24C80"/>
    <w:rsid w:val="00F276C8"/>
    <w:rsid w:val="00F3003E"/>
    <w:rsid w:val="00F308E3"/>
    <w:rsid w:val="00F3100D"/>
    <w:rsid w:val="00F329F1"/>
    <w:rsid w:val="00F331CC"/>
    <w:rsid w:val="00F34E53"/>
    <w:rsid w:val="00F34ECB"/>
    <w:rsid w:val="00F35B6D"/>
    <w:rsid w:val="00F361DA"/>
    <w:rsid w:val="00F36511"/>
    <w:rsid w:val="00F36FB2"/>
    <w:rsid w:val="00F3709D"/>
    <w:rsid w:val="00F3727F"/>
    <w:rsid w:val="00F37A68"/>
    <w:rsid w:val="00F40718"/>
    <w:rsid w:val="00F40CCE"/>
    <w:rsid w:val="00F4124B"/>
    <w:rsid w:val="00F41A83"/>
    <w:rsid w:val="00F41D26"/>
    <w:rsid w:val="00F42B9F"/>
    <w:rsid w:val="00F4339C"/>
    <w:rsid w:val="00F43B90"/>
    <w:rsid w:val="00F43DA0"/>
    <w:rsid w:val="00F44DB1"/>
    <w:rsid w:val="00F465E8"/>
    <w:rsid w:val="00F46B60"/>
    <w:rsid w:val="00F472D6"/>
    <w:rsid w:val="00F47ACE"/>
    <w:rsid w:val="00F50151"/>
    <w:rsid w:val="00F501B6"/>
    <w:rsid w:val="00F5060E"/>
    <w:rsid w:val="00F50873"/>
    <w:rsid w:val="00F50DAD"/>
    <w:rsid w:val="00F50E51"/>
    <w:rsid w:val="00F512C3"/>
    <w:rsid w:val="00F517AF"/>
    <w:rsid w:val="00F53501"/>
    <w:rsid w:val="00F54C20"/>
    <w:rsid w:val="00F551F9"/>
    <w:rsid w:val="00F5534E"/>
    <w:rsid w:val="00F5535F"/>
    <w:rsid w:val="00F55BB4"/>
    <w:rsid w:val="00F55ED8"/>
    <w:rsid w:val="00F56EAF"/>
    <w:rsid w:val="00F60804"/>
    <w:rsid w:val="00F61617"/>
    <w:rsid w:val="00F61BBC"/>
    <w:rsid w:val="00F61C84"/>
    <w:rsid w:val="00F6285A"/>
    <w:rsid w:val="00F6287F"/>
    <w:rsid w:val="00F63D3E"/>
    <w:rsid w:val="00F64806"/>
    <w:rsid w:val="00F64A10"/>
    <w:rsid w:val="00F64B1C"/>
    <w:rsid w:val="00F64B8A"/>
    <w:rsid w:val="00F64C80"/>
    <w:rsid w:val="00F65CC7"/>
    <w:rsid w:val="00F66074"/>
    <w:rsid w:val="00F663AE"/>
    <w:rsid w:val="00F66462"/>
    <w:rsid w:val="00F66A7E"/>
    <w:rsid w:val="00F66E9D"/>
    <w:rsid w:val="00F674F2"/>
    <w:rsid w:val="00F701B9"/>
    <w:rsid w:val="00F70355"/>
    <w:rsid w:val="00F708ED"/>
    <w:rsid w:val="00F70C4E"/>
    <w:rsid w:val="00F71DFE"/>
    <w:rsid w:val="00F7236A"/>
    <w:rsid w:val="00F72DC7"/>
    <w:rsid w:val="00F72DE7"/>
    <w:rsid w:val="00F731D3"/>
    <w:rsid w:val="00F7444C"/>
    <w:rsid w:val="00F74604"/>
    <w:rsid w:val="00F74961"/>
    <w:rsid w:val="00F75BA6"/>
    <w:rsid w:val="00F760D9"/>
    <w:rsid w:val="00F76A81"/>
    <w:rsid w:val="00F76F5D"/>
    <w:rsid w:val="00F76F9E"/>
    <w:rsid w:val="00F7766A"/>
    <w:rsid w:val="00F80114"/>
    <w:rsid w:val="00F803BF"/>
    <w:rsid w:val="00F813AC"/>
    <w:rsid w:val="00F81F08"/>
    <w:rsid w:val="00F82116"/>
    <w:rsid w:val="00F82390"/>
    <w:rsid w:val="00F82A32"/>
    <w:rsid w:val="00F82AC7"/>
    <w:rsid w:val="00F82B08"/>
    <w:rsid w:val="00F83268"/>
    <w:rsid w:val="00F834DC"/>
    <w:rsid w:val="00F84FC7"/>
    <w:rsid w:val="00F854A3"/>
    <w:rsid w:val="00F85ADA"/>
    <w:rsid w:val="00F863DC"/>
    <w:rsid w:val="00F86F50"/>
    <w:rsid w:val="00F900EA"/>
    <w:rsid w:val="00F917B4"/>
    <w:rsid w:val="00F939F3"/>
    <w:rsid w:val="00F93AF1"/>
    <w:rsid w:val="00F940F3"/>
    <w:rsid w:val="00F951FD"/>
    <w:rsid w:val="00F95D38"/>
    <w:rsid w:val="00F961BC"/>
    <w:rsid w:val="00F961DB"/>
    <w:rsid w:val="00F97D66"/>
    <w:rsid w:val="00FA1624"/>
    <w:rsid w:val="00FA1E56"/>
    <w:rsid w:val="00FA1F57"/>
    <w:rsid w:val="00FA2223"/>
    <w:rsid w:val="00FA344B"/>
    <w:rsid w:val="00FA4C99"/>
    <w:rsid w:val="00FA596C"/>
    <w:rsid w:val="00FA5EB0"/>
    <w:rsid w:val="00FA6524"/>
    <w:rsid w:val="00FA6DE5"/>
    <w:rsid w:val="00FA7621"/>
    <w:rsid w:val="00FB05DE"/>
    <w:rsid w:val="00FB0EA7"/>
    <w:rsid w:val="00FB1B97"/>
    <w:rsid w:val="00FB35C6"/>
    <w:rsid w:val="00FB37AD"/>
    <w:rsid w:val="00FB38EE"/>
    <w:rsid w:val="00FB3BC6"/>
    <w:rsid w:val="00FB552F"/>
    <w:rsid w:val="00FC12F4"/>
    <w:rsid w:val="00FC1492"/>
    <w:rsid w:val="00FC191C"/>
    <w:rsid w:val="00FC1A44"/>
    <w:rsid w:val="00FC2F58"/>
    <w:rsid w:val="00FC35ED"/>
    <w:rsid w:val="00FC3AAA"/>
    <w:rsid w:val="00FC4060"/>
    <w:rsid w:val="00FC67E8"/>
    <w:rsid w:val="00FD0263"/>
    <w:rsid w:val="00FD04A7"/>
    <w:rsid w:val="00FD0516"/>
    <w:rsid w:val="00FD12D1"/>
    <w:rsid w:val="00FD1AEA"/>
    <w:rsid w:val="00FD1D59"/>
    <w:rsid w:val="00FD3E2C"/>
    <w:rsid w:val="00FD49C4"/>
    <w:rsid w:val="00FD4B9D"/>
    <w:rsid w:val="00FD4E3C"/>
    <w:rsid w:val="00FD794B"/>
    <w:rsid w:val="00FE0762"/>
    <w:rsid w:val="00FE0D82"/>
    <w:rsid w:val="00FE1570"/>
    <w:rsid w:val="00FE239B"/>
    <w:rsid w:val="00FE2B22"/>
    <w:rsid w:val="00FE33E7"/>
    <w:rsid w:val="00FE4954"/>
    <w:rsid w:val="00FE4D5A"/>
    <w:rsid w:val="00FE4FAA"/>
    <w:rsid w:val="00FE6C0D"/>
    <w:rsid w:val="00FE6C92"/>
    <w:rsid w:val="00FE767C"/>
    <w:rsid w:val="00FE7F20"/>
    <w:rsid w:val="00FF1D57"/>
    <w:rsid w:val="00FF1FDC"/>
    <w:rsid w:val="00FF22EF"/>
    <w:rsid w:val="00FF24C3"/>
    <w:rsid w:val="00FF286C"/>
    <w:rsid w:val="00FF2889"/>
    <w:rsid w:val="00FF5FE1"/>
    <w:rsid w:val="00FF629E"/>
    <w:rsid w:val="00FF6778"/>
    <w:rsid w:val="00FF6E17"/>
    <w:rsid w:val="00FF7972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DD1913"/>
  <w15:docId w15:val="{E75CEC79-160F-4A71-84F0-EDF9F222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A61"/>
    <w:pPr>
      <w:widowControl w:val="0"/>
      <w:spacing w:line="240" w:lineRule="atLeast"/>
    </w:pPr>
    <w:rPr>
      <w:rFonts w:asciiTheme="majorHAnsi" w:hAnsiTheme="maj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874FD7"/>
    <w:pPr>
      <w:keepNext/>
      <w:widowControl/>
      <w:numPr>
        <w:numId w:val="1"/>
      </w:numPr>
      <w:spacing w:line="240" w:lineRule="auto"/>
      <w:jc w:val="both"/>
      <w:outlineLvl w:val="0"/>
    </w:pPr>
    <w:rPr>
      <w:rFonts w:ascii="Cambria" w:hAnsi="Cambria"/>
      <w:b/>
      <w:kern w:val="28"/>
    </w:rPr>
  </w:style>
  <w:style w:type="paragraph" w:styleId="Ttulo2">
    <w:name w:val="heading 2"/>
    <w:basedOn w:val="Ttulo1"/>
    <w:next w:val="Normal"/>
    <w:qFormat/>
    <w:rsid w:val="00874FD7"/>
    <w:pPr>
      <w:numPr>
        <w:ilvl w:val="1"/>
        <w:numId w:val="2"/>
      </w:numPr>
      <w:ind w:left="709" w:firstLine="0"/>
      <w:outlineLvl w:val="1"/>
    </w:pPr>
    <w:rPr>
      <w:snapToGrid w:val="0"/>
    </w:rPr>
  </w:style>
  <w:style w:type="paragraph" w:styleId="Ttulo3">
    <w:name w:val="heading 3"/>
    <w:basedOn w:val="Ttulo1"/>
    <w:next w:val="Normal"/>
    <w:qFormat/>
    <w:rsid w:val="009C37C9"/>
    <w:pPr>
      <w:numPr>
        <w:numId w:val="0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37C9"/>
    <w:pPr>
      <w:numPr>
        <w:numId w:val="0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37C9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37C9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37C9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37C9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37C9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37C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3D52"/>
    <w:pPr>
      <w:spacing w:line="240" w:lineRule="auto"/>
      <w:jc w:val="center"/>
    </w:pPr>
    <w:rPr>
      <w:b/>
    </w:rPr>
  </w:style>
  <w:style w:type="paragraph" w:styleId="Subttulo">
    <w:name w:val="Subtitle"/>
    <w:basedOn w:val="Normal"/>
    <w:qFormat/>
    <w:rsid w:val="009C37C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C37C9"/>
    <w:pPr>
      <w:ind w:left="900" w:hanging="900"/>
    </w:pPr>
  </w:style>
  <w:style w:type="paragraph" w:styleId="TDC1">
    <w:name w:val="toc 1"/>
    <w:basedOn w:val="Normal"/>
    <w:next w:val="Normal"/>
    <w:uiPriority w:val="39"/>
    <w:rsid w:val="00BC7B1D"/>
    <w:pPr>
      <w:spacing w:before="120" w:after="120" w:line="240" w:lineRule="auto"/>
    </w:pPr>
    <w:rPr>
      <w:rFonts w:ascii="Arial" w:hAnsi="Arial"/>
      <w:b/>
      <w:sz w:val="22"/>
    </w:rPr>
  </w:style>
  <w:style w:type="paragraph" w:styleId="TDC2">
    <w:name w:val="toc 2"/>
    <w:basedOn w:val="Normal"/>
    <w:next w:val="Normal"/>
    <w:uiPriority w:val="39"/>
    <w:rsid w:val="009C37C9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9C37C9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link w:val="EncabezadoCar"/>
    <w:uiPriority w:val="99"/>
    <w:rsid w:val="009C37C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9C37C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C37C9"/>
  </w:style>
  <w:style w:type="paragraph" w:customStyle="1" w:styleId="Bullet1">
    <w:name w:val="Bullet1"/>
    <w:basedOn w:val="Normal"/>
    <w:rsid w:val="009C37C9"/>
    <w:pPr>
      <w:ind w:left="720" w:hanging="432"/>
    </w:pPr>
  </w:style>
  <w:style w:type="paragraph" w:customStyle="1" w:styleId="Bullet2">
    <w:name w:val="Bullet2"/>
    <w:basedOn w:val="Normal"/>
    <w:rsid w:val="009C37C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C37C9"/>
    <w:pPr>
      <w:keepLines/>
      <w:spacing w:after="120"/>
    </w:pPr>
  </w:style>
  <w:style w:type="paragraph" w:styleId="Textoindependiente">
    <w:name w:val="Body Text"/>
    <w:basedOn w:val="Normal"/>
    <w:rsid w:val="009C37C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C37C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9C37C9"/>
    <w:rPr>
      <w:sz w:val="20"/>
      <w:vertAlign w:val="superscript"/>
    </w:rPr>
  </w:style>
  <w:style w:type="paragraph" w:styleId="Textonotapie">
    <w:name w:val="footnote text"/>
    <w:basedOn w:val="Normal"/>
    <w:semiHidden/>
    <w:rsid w:val="009C37C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C37C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C37C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C37C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C37C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9C37C9"/>
    <w:pPr>
      <w:ind w:left="600"/>
    </w:pPr>
  </w:style>
  <w:style w:type="paragraph" w:styleId="TDC5">
    <w:name w:val="toc 5"/>
    <w:basedOn w:val="Normal"/>
    <w:next w:val="Normal"/>
    <w:autoRedefine/>
    <w:semiHidden/>
    <w:rsid w:val="009C37C9"/>
    <w:pPr>
      <w:ind w:left="800"/>
    </w:pPr>
  </w:style>
  <w:style w:type="paragraph" w:styleId="TDC6">
    <w:name w:val="toc 6"/>
    <w:basedOn w:val="Normal"/>
    <w:next w:val="Normal"/>
    <w:autoRedefine/>
    <w:semiHidden/>
    <w:rsid w:val="009C37C9"/>
    <w:pPr>
      <w:ind w:left="1000"/>
    </w:pPr>
  </w:style>
  <w:style w:type="paragraph" w:styleId="TDC7">
    <w:name w:val="toc 7"/>
    <w:basedOn w:val="Normal"/>
    <w:next w:val="Normal"/>
    <w:autoRedefine/>
    <w:semiHidden/>
    <w:rsid w:val="009C37C9"/>
    <w:pPr>
      <w:ind w:left="1200"/>
    </w:pPr>
  </w:style>
  <w:style w:type="paragraph" w:styleId="TDC8">
    <w:name w:val="toc 8"/>
    <w:basedOn w:val="Normal"/>
    <w:next w:val="Normal"/>
    <w:autoRedefine/>
    <w:semiHidden/>
    <w:rsid w:val="009C37C9"/>
    <w:pPr>
      <w:ind w:left="1400"/>
    </w:pPr>
  </w:style>
  <w:style w:type="paragraph" w:styleId="TDC9">
    <w:name w:val="toc 9"/>
    <w:basedOn w:val="Normal"/>
    <w:next w:val="Normal"/>
    <w:autoRedefine/>
    <w:semiHidden/>
    <w:rsid w:val="009C37C9"/>
    <w:pPr>
      <w:ind w:left="1600"/>
    </w:pPr>
  </w:style>
  <w:style w:type="paragraph" w:styleId="Textoindependiente2">
    <w:name w:val="Body Text 2"/>
    <w:basedOn w:val="Normal"/>
    <w:rsid w:val="009C37C9"/>
    <w:rPr>
      <w:i/>
      <w:color w:val="0000FF"/>
    </w:rPr>
  </w:style>
  <w:style w:type="paragraph" w:styleId="Sangradetextonormal">
    <w:name w:val="Body Text Indent"/>
    <w:basedOn w:val="Normal"/>
    <w:rsid w:val="009C37C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37C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37C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C37C9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sid w:val="009C37C9"/>
    <w:rPr>
      <w:color w:val="0000FF"/>
      <w:u w:val="single"/>
    </w:rPr>
  </w:style>
  <w:style w:type="paragraph" w:styleId="Sangra2detindependiente">
    <w:name w:val="Body Text Indent 2"/>
    <w:basedOn w:val="Normal"/>
    <w:rsid w:val="009C37C9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character" w:styleId="Refdecomentario">
    <w:name w:val="annotation reference"/>
    <w:semiHidden/>
    <w:rsid w:val="009C37C9"/>
    <w:rPr>
      <w:sz w:val="16"/>
      <w:szCs w:val="16"/>
    </w:rPr>
  </w:style>
  <w:style w:type="paragraph" w:customStyle="1" w:styleId="CharChar1CarCarCharChar">
    <w:name w:val="Char Char1 Car Car Char Ch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comentario">
    <w:name w:val="annotation text"/>
    <w:basedOn w:val="Normal"/>
    <w:link w:val="TextocomentarioCar"/>
    <w:semiHidden/>
    <w:rsid w:val="009C37C9"/>
  </w:style>
  <w:style w:type="paragraph" w:customStyle="1" w:styleId="Car">
    <w:name w:val="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9C37C9"/>
    <w:rPr>
      <w:b/>
      <w:bCs/>
    </w:rPr>
  </w:style>
  <w:style w:type="paragraph" w:styleId="Textodeglobo">
    <w:name w:val="Balloon Text"/>
    <w:basedOn w:val="Normal"/>
    <w:semiHidden/>
    <w:rsid w:val="009C37C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9C37C9"/>
    <w:rPr>
      <w:b/>
      <w:bCs/>
    </w:rPr>
  </w:style>
  <w:style w:type="paragraph" w:customStyle="1" w:styleId="RowTitles">
    <w:name w:val="Row Titles"/>
    <w:basedOn w:val="Normal"/>
    <w:rsid w:val="000F703B"/>
    <w:pPr>
      <w:widowControl/>
      <w:spacing w:after="120" w:line="240" w:lineRule="auto"/>
    </w:pPr>
    <w:rPr>
      <w:b/>
      <w:bCs/>
      <w:sz w:val="18"/>
      <w:lang w:val="en-US"/>
    </w:rPr>
  </w:style>
  <w:style w:type="paragraph" w:customStyle="1" w:styleId="009741f8191c">
    <w:name w:val="0097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9241f8191c">
    <w:name w:val="0092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641f8191c">
    <w:name w:val="0086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141f8191c">
    <w:name w:val="0081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styleId="Textosinformato">
    <w:name w:val="Plain Text"/>
    <w:basedOn w:val="Normal"/>
    <w:rsid w:val="00193357"/>
    <w:pPr>
      <w:widowControl/>
      <w:spacing w:line="240" w:lineRule="auto"/>
    </w:pPr>
    <w:rPr>
      <w:rFonts w:ascii="Courier New" w:hAnsi="Courier New" w:cs="Courier New"/>
      <w:lang w:val="es-ES" w:eastAsia="es-ES"/>
    </w:rPr>
  </w:style>
  <w:style w:type="paragraph" w:customStyle="1" w:styleId="listparagraph">
    <w:name w:val="listparagraph"/>
    <w:basedOn w:val="Normal"/>
    <w:rsid w:val="001805E3"/>
    <w:pPr>
      <w:widowControl/>
      <w:ind w:left="720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57680D"/>
    <w:pPr>
      <w:ind w:left="720"/>
      <w:contextualSpacing/>
    </w:pPr>
  </w:style>
  <w:style w:type="paragraph" w:customStyle="1" w:styleId="doclist2">
    <w:name w:val="doclist2"/>
    <w:basedOn w:val="Normal"/>
    <w:rsid w:val="00EF586D"/>
    <w:pPr>
      <w:widowControl/>
      <w:spacing w:after="180" w:line="336" w:lineRule="atLeast"/>
    </w:pPr>
    <w:rPr>
      <w:rFonts w:ascii="Verdana" w:hAnsi="Verdana"/>
      <w:color w:val="000000"/>
      <w:sz w:val="25"/>
      <w:szCs w:val="25"/>
      <w:lang w:eastAsia="es-CO"/>
    </w:rPr>
  </w:style>
  <w:style w:type="character" w:customStyle="1" w:styleId="docemphasis2">
    <w:name w:val="docemphasis2"/>
    <w:basedOn w:val="Fuentedeprrafopredeter"/>
    <w:rsid w:val="00EF586D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777B4B"/>
    <w:rPr>
      <w:lang w:eastAsia="en-US"/>
    </w:rPr>
  </w:style>
  <w:style w:type="character" w:styleId="nfasisintenso">
    <w:name w:val="Intense Emphasis"/>
    <w:uiPriority w:val="21"/>
    <w:qFormat/>
    <w:rsid w:val="00DD7793"/>
    <w:rPr>
      <w:rFonts w:ascii="Calibri" w:hAnsi="Calibri" w:cs="Calibri"/>
      <w:b/>
      <w:bCs/>
      <w:i/>
      <w:iCs/>
      <w:color w:val="0070C0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7793"/>
    <w:rPr>
      <w:lang w:eastAsia="en-US"/>
    </w:rPr>
  </w:style>
  <w:style w:type="table" w:styleId="Tablaconcuadrcula">
    <w:name w:val="Table Grid"/>
    <w:basedOn w:val="Tablanormal"/>
    <w:rsid w:val="00874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874FD7"/>
    <w:rPr>
      <w:rFonts w:ascii="Cambria" w:hAnsi="Cambria"/>
      <w:b/>
      <w:kern w:val="28"/>
      <w:sz w:val="24"/>
      <w:szCs w:val="24"/>
      <w:lang w:eastAsia="en-US"/>
    </w:rPr>
  </w:style>
  <w:style w:type="character" w:customStyle="1" w:styleId="TextocomentarioCar">
    <w:name w:val="Texto comentario Car"/>
    <w:link w:val="Textocomentario"/>
    <w:semiHidden/>
    <w:rsid w:val="000E39FC"/>
    <w:rPr>
      <w:rFonts w:asciiTheme="majorHAnsi" w:hAnsiTheme="majorHAnsi"/>
      <w:sz w:val="24"/>
      <w:szCs w:val="24"/>
      <w:lang w:eastAsia="en-US"/>
    </w:rPr>
  </w:style>
  <w:style w:type="character" w:styleId="Hipervnculovisitado">
    <w:name w:val="FollowedHyperlink"/>
    <w:basedOn w:val="Fuentedeprrafopredeter"/>
    <w:rsid w:val="007B53DF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F3003E"/>
    <w:rPr>
      <w:rFonts w:asciiTheme="majorHAnsi" w:hAnsiTheme="majorHAnsi"/>
      <w:sz w:val="24"/>
      <w:szCs w:val="24"/>
      <w:lang w:eastAsia="en-US"/>
    </w:rPr>
  </w:style>
  <w:style w:type="paragraph" w:customStyle="1" w:styleId="Instrucciones">
    <w:name w:val="Instrucciones"/>
    <w:basedOn w:val="Normal"/>
    <w:rsid w:val="005437CD"/>
    <w:pPr>
      <w:widowControl/>
      <w:spacing w:line="240" w:lineRule="auto"/>
      <w:jc w:val="both"/>
    </w:pPr>
    <w:rPr>
      <w:rFonts w:ascii="Verdana" w:hAnsi="Verdana"/>
      <w:i/>
      <w:snapToGrid w:val="0"/>
      <w:color w:val="0000FF"/>
      <w:sz w:val="20"/>
      <w:szCs w:val="20"/>
    </w:rPr>
  </w:style>
  <w:style w:type="character" w:styleId="nfasis">
    <w:name w:val="Emphasis"/>
    <w:basedOn w:val="Fuentedeprrafopredeter"/>
    <w:qFormat/>
    <w:rsid w:val="00F41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ILDEBRANDO\PLANTILLAS\Requerimientos\Especificaci&#243;n%20Casos%20de%20Uso\ECUS-%5bGerencia%5d-%5bAbrevProyecto%5d-%5bID%5d%20-%20%5bNombre%20del%20CU%5d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70602-80E3-4779-A683-5FEDD7EE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ECUS-[Gerencia]-[AbrevProyecto]-[ID] - [Nombre del CU]2</Template>
  <TotalTime>0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"Modelo de Casos de Uso"</vt:lpstr>
      <vt:lpstr>Plantilla "Modelo de Casos de Uso"</vt:lpstr>
    </vt:vector>
  </TitlesOfParts>
  <Company>CLARO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Administrator</dc:creator>
  <cp:lastModifiedBy>viviana guerrero</cp:lastModifiedBy>
  <cp:revision>2</cp:revision>
  <cp:lastPrinted>2007-12-04T21:07:00Z</cp:lastPrinted>
  <dcterms:created xsi:type="dcterms:W3CDTF">2021-11-07T16:05:00Z</dcterms:created>
  <dcterms:modified xsi:type="dcterms:W3CDTF">2021-11-07T16:05:00Z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  <property fmtid="{D5CDD505-2E9C-101B-9397-08002B2CF9AE}" pid="3" name="ContentTypeId">
    <vt:lpwstr>0x0101005982FDE9DB2EB2469B01B170D383CE04</vt:lpwstr>
  </property>
  <property fmtid="{D5CDD505-2E9C-101B-9397-08002B2CF9AE}" pid="4" name="Target Audiences">
    <vt:lpwstr/>
  </property>
</Properties>
</file>